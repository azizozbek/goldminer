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587D1" w14:textId="77777777" w:rsidR="00B902AC" w:rsidRDefault="00B902AC" w:rsidP="00DE5F0A">
      <w:pPr>
        <w:pStyle w:val="berschrift1"/>
      </w:pPr>
      <w:r>
        <w:t>Teilnehmer/in</w:t>
      </w:r>
      <w:r w:rsidR="00BA18D2">
        <w:t xml:space="preserve"> des 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8"/>
        <w:gridCol w:w="1560"/>
        <w:gridCol w:w="1559"/>
        <w:gridCol w:w="3119"/>
      </w:tblGrid>
      <w:tr w:rsidR="007A5B7F" w14:paraId="4ECE31A7" w14:textId="77777777">
        <w:trPr>
          <w:trHeight w:val="919"/>
        </w:trPr>
        <w:tc>
          <w:tcPr>
            <w:tcW w:w="4678" w:type="dxa"/>
            <w:gridSpan w:val="2"/>
          </w:tcPr>
          <w:p w14:paraId="011C2872" w14:textId="77777777" w:rsidR="007A5B7F" w:rsidRDefault="007A5B7F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Name:</w:t>
            </w:r>
          </w:p>
          <w:p w14:paraId="304840EE" w14:textId="77777777" w:rsidR="005168FD" w:rsidRDefault="005168FD" w:rsidP="00410330">
            <w:pPr>
              <w:rPr>
                <w:sz w:val="18"/>
                <w:szCs w:val="18"/>
              </w:rPr>
            </w:pPr>
          </w:p>
          <w:p w14:paraId="03B8320C" w14:textId="2EE4893E" w:rsidR="005168FD" w:rsidRPr="00A97A53" w:rsidRDefault="008F4DDD" w:rsidP="004103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Miani</w:t>
            </w:r>
            <w:proofErr w:type="spellEnd"/>
          </w:p>
        </w:tc>
        <w:tc>
          <w:tcPr>
            <w:tcW w:w="4678" w:type="dxa"/>
            <w:gridSpan w:val="2"/>
          </w:tcPr>
          <w:p w14:paraId="2FDA54AE" w14:textId="77777777" w:rsidR="007A5B7F" w:rsidRDefault="007A5B7F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Vorname:</w:t>
            </w:r>
          </w:p>
          <w:p w14:paraId="65EF70F9" w14:textId="77777777" w:rsidR="005168FD" w:rsidRDefault="005168FD" w:rsidP="00410330">
            <w:pPr>
              <w:rPr>
                <w:sz w:val="18"/>
              </w:rPr>
            </w:pPr>
          </w:p>
          <w:p w14:paraId="4C64B706" w14:textId="7297F0E2" w:rsidR="005168FD" w:rsidRPr="00A97A53" w:rsidRDefault="008F4DDD" w:rsidP="00410330">
            <w:pPr>
              <w:rPr>
                <w:sz w:val="18"/>
                <w:szCs w:val="18"/>
              </w:rPr>
            </w:pPr>
            <w:r>
              <w:rPr>
                <w:sz w:val="18"/>
              </w:rPr>
              <w:t>Luca</w:t>
            </w:r>
          </w:p>
        </w:tc>
      </w:tr>
      <w:tr w:rsidR="00B902AC" w14:paraId="40ACE078" w14:textId="77777777">
        <w:trPr>
          <w:trHeight w:val="170"/>
        </w:trPr>
        <w:tc>
          <w:tcPr>
            <w:tcW w:w="9356" w:type="dxa"/>
            <w:gridSpan w:val="4"/>
            <w:tcBorders>
              <w:left w:val="nil"/>
              <w:right w:val="nil"/>
            </w:tcBorders>
          </w:tcPr>
          <w:p w14:paraId="5753B0A7" w14:textId="77777777" w:rsidR="00B902AC" w:rsidRPr="00A97A53" w:rsidRDefault="00B902AC" w:rsidP="00410330">
            <w:pPr>
              <w:rPr>
                <w:sz w:val="18"/>
                <w:szCs w:val="18"/>
              </w:rPr>
            </w:pPr>
          </w:p>
        </w:tc>
      </w:tr>
      <w:tr w:rsidR="00CD0832" w14:paraId="7A62086C" w14:textId="77777777">
        <w:trPr>
          <w:trHeight w:val="907"/>
        </w:trPr>
        <w:tc>
          <w:tcPr>
            <w:tcW w:w="3118" w:type="dxa"/>
          </w:tcPr>
          <w:p w14:paraId="50B77F31" w14:textId="77777777" w:rsidR="00CD0832" w:rsidRDefault="002C7A9F" w:rsidP="00410330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Abgabe</w:t>
            </w:r>
            <w:r w:rsidR="00CD0832" w:rsidRPr="00A97A53">
              <w:rPr>
                <w:sz w:val="18"/>
                <w:szCs w:val="18"/>
              </w:rPr>
              <w:t>datum :</w:t>
            </w:r>
            <w:proofErr w:type="gramEnd"/>
          </w:p>
          <w:p w14:paraId="432C215A" w14:textId="20BF2E8F" w:rsidR="005168FD" w:rsidRPr="00A97A53" w:rsidRDefault="00406C4A" w:rsidP="00FB3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6A4A72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.01.2021</w:t>
            </w:r>
          </w:p>
        </w:tc>
        <w:tc>
          <w:tcPr>
            <w:tcW w:w="3119" w:type="dxa"/>
            <w:gridSpan w:val="2"/>
          </w:tcPr>
          <w:p w14:paraId="08CAFDF2" w14:textId="77777777" w:rsidR="00CD0832" w:rsidRDefault="00CD0832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0F0857A9" w14:textId="2B171FC9" w:rsidR="005168FD" w:rsidRPr="00A97A53" w:rsidRDefault="00406C4A" w:rsidP="00410330">
            <w:pPr>
              <w:rPr>
                <w:sz w:val="18"/>
                <w:szCs w:val="18"/>
              </w:rPr>
            </w:pPr>
            <w:r>
              <w:rPr>
                <w:sz w:val="18"/>
              </w:rPr>
              <w:t>BI17a</w:t>
            </w:r>
          </w:p>
        </w:tc>
        <w:tc>
          <w:tcPr>
            <w:tcW w:w="3119" w:type="dxa"/>
          </w:tcPr>
          <w:p w14:paraId="099E7BAB" w14:textId="77777777" w:rsidR="005168FD" w:rsidRDefault="00CD0832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</w:t>
            </w:r>
            <w:r w:rsidR="00406C4A">
              <w:rPr>
                <w:sz w:val="18"/>
                <w:szCs w:val="18"/>
              </w:rPr>
              <w:t>:</w:t>
            </w:r>
          </w:p>
          <w:p w14:paraId="4E179954" w14:textId="6A9F93DC" w:rsidR="00406C4A" w:rsidRPr="00A97A53" w:rsidRDefault="008F4DDD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Team 04</w:t>
            </w:r>
          </w:p>
        </w:tc>
      </w:tr>
    </w:tbl>
    <w:p w14:paraId="02E7E337" w14:textId="77777777" w:rsidR="00DE5F0A" w:rsidRDefault="00DE5F0A" w:rsidP="000A7E6B"/>
    <w:p w14:paraId="424793F6" w14:textId="77777777" w:rsidR="00DE5F0A" w:rsidRPr="00F20189" w:rsidRDefault="00DE5F0A" w:rsidP="00DE5F0A">
      <w:pPr>
        <w:pStyle w:val="berschrift1"/>
      </w:pPr>
      <w:bookmarkStart w:id="0" w:name="_Toc276541752"/>
      <w:r w:rsidRPr="00F20189">
        <w:t>Testbeschrieb</w:t>
      </w:r>
      <w:bookmarkEnd w:id="0"/>
      <w:r w:rsidRPr="00F20189">
        <w:t xml:space="preserve"> </w:t>
      </w:r>
    </w:p>
    <w:p w14:paraId="4F042865" w14:textId="53D57387" w:rsidR="00DE5F0A" w:rsidRDefault="00DE5F0A" w:rsidP="00DE5F0A">
      <w:pPr>
        <w:pStyle w:val="berschrift2"/>
      </w:pPr>
      <w:bookmarkStart w:id="1" w:name="_Toc276541753"/>
      <w:r w:rsidRPr="00BE7CC6">
        <w:t>Ziel des Tests</w:t>
      </w:r>
      <w:bookmarkEnd w:id="1"/>
    </w:p>
    <w:p w14:paraId="3EBDE579" w14:textId="4781F4DB" w:rsidR="00DF7B00" w:rsidRPr="00DF7B00" w:rsidRDefault="008F4DDD" w:rsidP="00DF7B00">
      <w:pPr>
        <w:rPr>
          <w:lang w:eastAsia="de-DE"/>
        </w:rPr>
      </w:pPr>
      <w:r>
        <w:rPr>
          <w:lang w:eastAsia="de-DE"/>
        </w:rPr>
        <w:t xml:space="preserve">Funktionalität unseres Spieles </w:t>
      </w:r>
      <w:proofErr w:type="spellStart"/>
      <w:r>
        <w:rPr>
          <w:lang w:eastAsia="de-DE"/>
        </w:rPr>
        <w:t>Goldminer</w:t>
      </w:r>
      <w:proofErr w:type="spellEnd"/>
      <w:r>
        <w:rPr>
          <w:lang w:eastAsia="de-DE"/>
        </w:rPr>
        <w:t xml:space="preserve"> testen</w:t>
      </w:r>
    </w:p>
    <w:p w14:paraId="296D9506" w14:textId="77777777" w:rsidR="00DE5F0A" w:rsidRDefault="00DE5F0A" w:rsidP="00DE5F0A">
      <w:pPr>
        <w:pStyle w:val="berschrift2"/>
      </w:pPr>
      <w:bookmarkStart w:id="2" w:name="_Toc276541754"/>
      <w:r w:rsidRPr="00BE7CC6">
        <w:t>Art des Tests</w:t>
      </w:r>
      <w:bookmarkEnd w:id="2"/>
    </w:p>
    <w:p w14:paraId="5111AAFC" w14:textId="7EE47975" w:rsidR="00DF7B00" w:rsidRPr="00DF7B00" w:rsidRDefault="00DF7B00" w:rsidP="00DF7B00">
      <w:pPr>
        <w:rPr>
          <w:b/>
        </w:rPr>
      </w:pPr>
      <w:bookmarkStart w:id="3" w:name="_Toc276541755"/>
      <w:r w:rsidRPr="00DF7B00">
        <w:rPr>
          <w:lang w:eastAsia="de-DE"/>
        </w:rPr>
        <w:t>Systemtest</w:t>
      </w:r>
      <w:r w:rsidR="008F4DDD">
        <w:t xml:space="preserve"> auf Basis von unserem </w:t>
      </w:r>
      <w:proofErr w:type="spellStart"/>
      <w:r w:rsidR="008F4DDD">
        <w:t>Usecase</w:t>
      </w:r>
      <w:proofErr w:type="spellEnd"/>
      <w:r w:rsidR="008F4DDD">
        <w:t xml:space="preserve"> Diagramm.</w:t>
      </w:r>
    </w:p>
    <w:p w14:paraId="3E5192E9" w14:textId="1EA8E97A" w:rsidR="00DE5F0A" w:rsidRDefault="00DE5F0A" w:rsidP="00DE5F0A">
      <w:pPr>
        <w:pStyle w:val="berschrift2"/>
      </w:pPr>
      <w:r w:rsidRPr="00BE7CC6">
        <w:t>Verwendete Hilfsmittel</w:t>
      </w:r>
      <w:bookmarkEnd w:id="3"/>
    </w:p>
    <w:p w14:paraId="70B78BBD" w14:textId="2A142ED8" w:rsidR="00DF7B00" w:rsidRPr="00DF7B00" w:rsidRDefault="00DF7B00" w:rsidP="00DF7B00">
      <w:pPr>
        <w:rPr>
          <w:b/>
        </w:rPr>
      </w:pPr>
      <w:bookmarkStart w:id="4" w:name="_Toc276541757"/>
      <w:r w:rsidRPr="00DF7B00">
        <w:rPr>
          <w:lang w:eastAsia="de-DE"/>
        </w:rPr>
        <w:t>Java</w:t>
      </w:r>
      <w:r w:rsidRPr="00DF7B00">
        <w:t xml:space="preserve"> / </w:t>
      </w:r>
      <w:proofErr w:type="spellStart"/>
      <w:r w:rsidRPr="00DF7B00">
        <w:t>Greenfoot</w:t>
      </w:r>
      <w:proofErr w:type="spellEnd"/>
      <w:r w:rsidRPr="00DF7B00">
        <w:t xml:space="preserve"> Version 3</w:t>
      </w:r>
      <w:r w:rsidR="008F4DDD">
        <w:t>.6.1</w:t>
      </w:r>
    </w:p>
    <w:p w14:paraId="30C80641" w14:textId="75E51730" w:rsidR="00DE5F0A" w:rsidRDefault="00DE5F0A" w:rsidP="00DE5F0A">
      <w:pPr>
        <w:pStyle w:val="berschrift2"/>
      </w:pPr>
      <w:r w:rsidRPr="00BE7CC6">
        <w:t>Anforderung an das Testobjekt</w:t>
      </w:r>
      <w:bookmarkEnd w:id="4"/>
    </w:p>
    <w:p w14:paraId="688D89D3" w14:textId="1DF1208B" w:rsidR="005168FD" w:rsidRPr="005168FD" w:rsidRDefault="008F4DDD" w:rsidP="005168FD">
      <w:pPr>
        <w:rPr>
          <w:lang w:eastAsia="de-DE"/>
        </w:rPr>
      </w:pPr>
      <w:r>
        <w:rPr>
          <w:lang w:eastAsia="de-DE"/>
        </w:rPr>
        <w:t xml:space="preserve">Unser Szenario </w:t>
      </w:r>
      <w:proofErr w:type="spellStart"/>
      <w:r>
        <w:rPr>
          <w:lang w:eastAsia="de-DE"/>
        </w:rPr>
        <w:t>Goldminer</w:t>
      </w:r>
      <w:proofErr w:type="spellEnd"/>
      <w:r>
        <w:rPr>
          <w:lang w:eastAsia="de-DE"/>
        </w:rPr>
        <w:t xml:space="preserve"> soll geladen werden können</w:t>
      </w:r>
    </w:p>
    <w:p w14:paraId="59E67865" w14:textId="22DF4704" w:rsidR="00DE5F0A" w:rsidRDefault="00DE5F0A" w:rsidP="00DE5F0A">
      <w:pPr>
        <w:pStyle w:val="berschrift2"/>
      </w:pPr>
      <w:bookmarkStart w:id="5" w:name="_Toc276541756"/>
      <w:r w:rsidRPr="00BE7CC6">
        <w:t>Testvorg</w:t>
      </w:r>
      <w:bookmarkEnd w:id="5"/>
      <w:r>
        <w:t>aben</w:t>
      </w:r>
    </w:p>
    <w:p w14:paraId="6AB43825" w14:textId="283A41A7" w:rsidR="008F4DDD" w:rsidRPr="008F4DDD" w:rsidRDefault="008F4DDD" w:rsidP="008F4DDD">
      <w:pPr>
        <w:rPr>
          <w:lang w:eastAsia="de-DE"/>
        </w:rPr>
      </w:pPr>
      <w:r>
        <w:rPr>
          <w:lang w:eastAsia="de-DE"/>
        </w:rPr>
        <w:t>Nichts weiter</w:t>
      </w:r>
    </w:p>
    <w:p w14:paraId="78B08D3E" w14:textId="5DF57D95" w:rsidR="00DE5F0A" w:rsidRDefault="00DE5F0A" w:rsidP="00DE5F0A">
      <w:pPr>
        <w:pStyle w:val="berschrift2"/>
      </w:pPr>
      <w:bookmarkStart w:id="6" w:name="_Toc276541758"/>
      <w:r w:rsidRPr="00BE7CC6">
        <w:t>Abbruchkriterien</w:t>
      </w:r>
      <w:bookmarkEnd w:id="6"/>
    </w:p>
    <w:p w14:paraId="2DDF95C5" w14:textId="18E8BF68" w:rsidR="008F4DDD" w:rsidRPr="008F4DDD" w:rsidRDefault="008F4DDD" w:rsidP="008F4DDD">
      <w:pPr>
        <w:rPr>
          <w:lang w:eastAsia="de-DE"/>
        </w:rPr>
      </w:pPr>
      <w:proofErr w:type="spellStart"/>
      <w:r>
        <w:rPr>
          <w:lang w:eastAsia="de-DE"/>
        </w:rPr>
        <w:t>Greenfoot</w:t>
      </w:r>
      <w:proofErr w:type="spellEnd"/>
      <w:r>
        <w:rPr>
          <w:lang w:eastAsia="de-DE"/>
        </w:rPr>
        <w:t xml:space="preserve"> stürzt beim Laden des Szenarios ab</w:t>
      </w:r>
    </w:p>
    <w:p w14:paraId="6A98A10B" w14:textId="4D2ED0CF" w:rsidR="00DE5F0A" w:rsidRDefault="00DE5F0A" w:rsidP="00DE5F0A">
      <w:pPr>
        <w:pStyle w:val="berschrift2"/>
      </w:pPr>
      <w:bookmarkStart w:id="7" w:name="_Toc276541759"/>
      <w:r w:rsidRPr="00BE7CC6">
        <w:t>Weiteres</w:t>
      </w:r>
      <w:bookmarkEnd w:id="7"/>
    </w:p>
    <w:p w14:paraId="180D86B8" w14:textId="2D4677AE" w:rsidR="008F4DDD" w:rsidRPr="008F4DDD" w:rsidRDefault="008F4DDD" w:rsidP="008F4DDD">
      <w:pPr>
        <w:rPr>
          <w:lang w:eastAsia="de-DE"/>
        </w:rPr>
      </w:pPr>
      <w:r>
        <w:rPr>
          <w:lang w:eastAsia="de-DE"/>
        </w:rPr>
        <w:t>Nichts weiter</w:t>
      </w:r>
    </w:p>
    <w:p w14:paraId="19262B13" w14:textId="77777777" w:rsidR="00DE5F0A" w:rsidRPr="00F20189" w:rsidRDefault="00DE5F0A" w:rsidP="00DE5F0A"/>
    <w:p w14:paraId="7DA929D1" w14:textId="77777777" w:rsidR="00C40362" w:rsidRDefault="00C40362" w:rsidP="00DE5F0A">
      <w:pPr>
        <w:pStyle w:val="berschrift1"/>
        <w:sectPr w:rsidR="00C40362" w:rsidSect="00B902AC">
          <w:headerReference w:type="default" r:id="rId7"/>
          <w:footerReference w:type="default" r:id="rId8"/>
          <w:pgSz w:w="11906" w:h="16838" w:code="9"/>
          <w:pgMar w:top="1985" w:right="1134" w:bottom="1985" w:left="1418" w:header="851" w:footer="567" w:gutter="0"/>
          <w:cols w:space="567"/>
        </w:sectPr>
      </w:pPr>
      <w:bookmarkStart w:id="8" w:name="_Toc441971807"/>
    </w:p>
    <w:p w14:paraId="684F4A3F" w14:textId="5DB62884" w:rsidR="00DE5F0A" w:rsidRPr="00F20189" w:rsidRDefault="00DE5F0A" w:rsidP="00DE5F0A">
      <w:pPr>
        <w:pStyle w:val="berschrift1"/>
      </w:pPr>
      <w:bookmarkStart w:id="9" w:name="_Toc276541760"/>
      <w:r w:rsidRPr="00F20189">
        <w:lastRenderedPageBreak/>
        <w:t>Testprotokoll</w:t>
      </w:r>
      <w:r>
        <w:t xml:space="preserve"> -</w:t>
      </w:r>
      <w:r w:rsidRPr="00F20189">
        <w:t xml:space="preserve"> </w:t>
      </w:r>
      <w:r>
        <w:t>Testvalidierung</w:t>
      </w:r>
      <w:r w:rsidRPr="00F20189">
        <w:t xml:space="preserve"> </w:t>
      </w:r>
      <w:bookmarkEnd w:id="8"/>
      <w:bookmarkEnd w:id="9"/>
    </w:p>
    <w:p w14:paraId="44E044A1" w14:textId="77777777" w:rsidR="00DE5F0A" w:rsidRPr="00F20189" w:rsidRDefault="00DE5F0A" w:rsidP="00DE5F0A"/>
    <w:tbl>
      <w:tblPr>
        <w:tblStyle w:val="EinfacheTabelle2"/>
        <w:tblW w:w="8188" w:type="dxa"/>
        <w:tblLayout w:type="fixed"/>
        <w:tblLook w:val="0000" w:firstRow="0" w:lastRow="0" w:firstColumn="0" w:lastColumn="0" w:noHBand="0" w:noVBand="0"/>
      </w:tblPr>
      <w:tblGrid>
        <w:gridCol w:w="4068"/>
        <w:gridCol w:w="4120"/>
      </w:tblGrid>
      <w:tr w:rsidR="00DE5F0A" w:rsidRPr="00F20189" w14:paraId="02E55BEB" w14:textId="77777777" w:rsidTr="0089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68" w:type="dxa"/>
          </w:tcPr>
          <w:p w14:paraId="6AB5A3FC" w14:textId="1A9D15AA" w:rsidR="00DE5F0A" w:rsidRPr="00F20189" w:rsidRDefault="00DE5F0A" w:rsidP="00071867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</w:t>
            </w:r>
            <w:r w:rsidR="00E81AD5">
              <w:rPr>
                <w:b/>
                <w:bCs/>
                <w:color w:val="008000"/>
              </w:rPr>
              <w:t>name</w:t>
            </w:r>
            <w:r w:rsidRPr="00F20189">
              <w:rPr>
                <w:b/>
                <w:bCs/>
              </w:rPr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120" w:type="dxa"/>
          </w:tcPr>
          <w:p w14:paraId="5560F009" w14:textId="14266E78" w:rsidR="00DE5F0A" w:rsidRPr="00F20189" w:rsidRDefault="008F4DDD" w:rsidP="00071867">
            <w:pPr>
              <w:spacing w:before="40" w:after="4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Goldminer</w:t>
            </w:r>
            <w:proofErr w:type="spellEnd"/>
          </w:p>
        </w:tc>
      </w:tr>
      <w:tr w:rsidR="00DE5F0A" w:rsidRPr="00F20189" w14:paraId="6F089566" w14:textId="77777777" w:rsidTr="00890CF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68" w:type="dxa"/>
          </w:tcPr>
          <w:p w14:paraId="611C316E" w14:textId="1016A6D2" w:rsidR="00DE5F0A" w:rsidRPr="00F20189" w:rsidRDefault="00DE5F0A" w:rsidP="00A96F65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Version </w:t>
            </w:r>
            <w:r w:rsidRPr="00F20189">
              <w:rPr>
                <w:i/>
                <w:iCs/>
              </w:rPr>
              <w:t>(</w:t>
            </w:r>
            <w:r w:rsidR="00A96F65">
              <w:rPr>
                <w:i/>
                <w:iCs/>
              </w:rPr>
              <w:t xml:space="preserve">getestetes </w:t>
            </w:r>
            <w:r w:rsidRPr="00F20189">
              <w:rPr>
                <w:i/>
                <w:iCs/>
              </w:rPr>
              <w:t>Programm)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120" w:type="dxa"/>
          </w:tcPr>
          <w:p w14:paraId="11A12B58" w14:textId="6A3E90D8" w:rsidR="00DE5F0A" w:rsidRPr="00F20189" w:rsidRDefault="005E28A1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1.0</w:t>
            </w:r>
          </w:p>
        </w:tc>
      </w:tr>
      <w:tr w:rsidR="00DE5F0A" w:rsidRPr="00F20189" w14:paraId="45A4FAFF" w14:textId="77777777" w:rsidTr="0089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68" w:type="dxa"/>
          </w:tcPr>
          <w:p w14:paraId="3758605E" w14:textId="161791B6" w:rsidR="00DE5F0A" w:rsidRPr="00F20189" w:rsidRDefault="00DE5F0A" w:rsidP="001222EE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Projekt-Code</w:t>
            </w:r>
            <w:r w:rsidRPr="00F20189">
              <w:rPr>
                <w:b/>
                <w:bCs/>
              </w:rPr>
              <w:t xml:space="preserve"> </w:t>
            </w:r>
            <w:r w:rsidR="001222EE">
              <w:rPr>
                <w:i/>
                <w:iCs/>
              </w:rPr>
              <w:t>(Dateien)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120" w:type="dxa"/>
          </w:tcPr>
          <w:p w14:paraId="5475C8CB" w14:textId="1F2D003D" w:rsidR="00DE5F0A" w:rsidRPr="00F20189" w:rsidRDefault="008F4DDD" w:rsidP="00071867">
            <w:pPr>
              <w:spacing w:before="40" w:after="4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Goldminer</w:t>
            </w:r>
            <w:proofErr w:type="spellEnd"/>
          </w:p>
        </w:tc>
      </w:tr>
      <w:tr w:rsidR="00DE5F0A" w:rsidRPr="00F20189" w14:paraId="0068778C" w14:textId="77777777" w:rsidTr="00890CF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68" w:type="dxa"/>
          </w:tcPr>
          <w:p w14:paraId="07C83736" w14:textId="79856AD2" w:rsidR="00DE5F0A" w:rsidRPr="00F20189" w:rsidRDefault="00DE5F0A" w:rsidP="001222EE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Fachlicher Ansprechpartner</w:t>
            </w:r>
            <w:r w:rsidRPr="00F20189">
              <w:rPr>
                <w:b/>
                <w:bCs/>
              </w:rPr>
              <w:t xml:space="preserve"> </w:t>
            </w:r>
            <w:r w:rsidRPr="00F20189">
              <w:rPr>
                <w:i/>
                <w:iCs/>
              </w:rPr>
              <w:t xml:space="preserve">(Namen der </w:t>
            </w:r>
            <w:r w:rsidR="001222EE">
              <w:rPr>
                <w:i/>
                <w:iCs/>
              </w:rPr>
              <w:t>Lehrperson</w:t>
            </w:r>
            <w:r w:rsidRPr="00F20189">
              <w:rPr>
                <w:i/>
                <w:iCs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120" w:type="dxa"/>
          </w:tcPr>
          <w:p w14:paraId="26FAD920" w14:textId="488856A0" w:rsidR="00DE5F0A" w:rsidRPr="00F20189" w:rsidRDefault="008F4DDD" w:rsidP="005168FD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 xml:space="preserve">Michael </w:t>
            </w:r>
            <w:r w:rsidR="005168FD">
              <w:rPr>
                <w:i/>
                <w:iCs/>
              </w:rPr>
              <w:t>Kellenberger</w:t>
            </w:r>
          </w:p>
        </w:tc>
      </w:tr>
      <w:tr w:rsidR="00DE5F0A" w:rsidRPr="00F20189" w14:paraId="7B596E66" w14:textId="77777777" w:rsidTr="0089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68" w:type="dxa"/>
          </w:tcPr>
          <w:p w14:paraId="42BEDDF2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Autor des Testprotokolls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120" w:type="dxa"/>
          </w:tcPr>
          <w:p w14:paraId="2F556D93" w14:textId="4094516A" w:rsidR="00DE5F0A" w:rsidRPr="00F20189" w:rsidRDefault="008F4DDD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 xml:space="preserve">Luca </w:t>
            </w:r>
            <w:proofErr w:type="spellStart"/>
            <w:r>
              <w:rPr>
                <w:i/>
                <w:iCs/>
              </w:rPr>
              <w:t>Miani</w:t>
            </w:r>
            <w:proofErr w:type="spellEnd"/>
          </w:p>
        </w:tc>
      </w:tr>
      <w:tr w:rsidR="00DE5F0A" w:rsidRPr="00F20189" w14:paraId="466D8EC6" w14:textId="77777777" w:rsidTr="00890CF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68" w:type="dxa"/>
          </w:tcPr>
          <w:p w14:paraId="30ED42A1" w14:textId="77777777" w:rsidR="00DE5F0A" w:rsidRPr="00F20189" w:rsidRDefault="00DE5F0A" w:rsidP="00071867">
            <w:pPr>
              <w:spacing w:before="40" w:after="40"/>
            </w:pPr>
            <w:r>
              <w:rPr>
                <w:b/>
                <w:bCs/>
                <w:color w:val="008000"/>
              </w:rPr>
              <w:t>Testd</w:t>
            </w:r>
            <w:r w:rsidRPr="00F20189">
              <w:rPr>
                <w:b/>
                <w:bCs/>
                <w:color w:val="008000"/>
              </w:rPr>
              <w:t>atum</w:t>
            </w:r>
            <w:r w:rsidRPr="00F20189">
              <w:rPr>
                <w:i/>
                <w:iCs/>
              </w:rPr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120" w:type="dxa"/>
          </w:tcPr>
          <w:p w14:paraId="1921F2D5" w14:textId="2B39E475" w:rsidR="00DE5F0A" w:rsidRPr="00F20189" w:rsidRDefault="008F4DDD" w:rsidP="00071867">
            <w:pPr>
              <w:spacing w:before="40" w:after="40"/>
            </w:pPr>
            <w:r>
              <w:t>17.01.2021</w:t>
            </w:r>
          </w:p>
        </w:tc>
      </w:tr>
    </w:tbl>
    <w:p w14:paraId="4E539CA4" w14:textId="64E56A9B" w:rsidR="0026375D" w:rsidRDefault="0026375D" w:rsidP="00DE5F0A"/>
    <w:p w14:paraId="50379852" w14:textId="77777777" w:rsidR="0026375D" w:rsidRDefault="0026375D">
      <w:pPr>
        <w:spacing w:before="0" w:after="0"/>
      </w:pPr>
      <w:r>
        <w:br w:type="page"/>
      </w:r>
    </w:p>
    <w:p w14:paraId="5E1BA067" w14:textId="77777777" w:rsidR="00DE5F0A" w:rsidRPr="00F20189" w:rsidRDefault="00DE5F0A" w:rsidP="00DE5F0A"/>
    <w:tbl>
      <w:tblPr>
        <w:tblStyle w:val="EinfacheTabelle2"/>
        <w:tblW w:w="5000" w:type="pct"/>
        <w:tblLook w:val="0000" w:firstRow="0" w:lastRow="0" w:firstColumn="0" w:lastColumn="0" w:noHBand="0" w:noVBand="0"/>
      </w:tblPr>
      <w:tblGrid>
        <w:gridCol w:w="328"/>
        <w:gridCol w:w="2897"/>
        <w:gridCol w:w="2504"/>
        <w:gridCol w:w="4156"/>
        <w:gridCol w:w="3971"/>
        <w:gridCol w:w="819"/>
      </w:tblGrid>
      <w:tr w:rsidR="0026375D" w:rsidRPr="00F20189" w14:paraId="444EB1D9" w14:textId="77777777" w:rsidTr="006D3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9" w:type="pct"/>
            <w:gridSpan w:val="2"/>
          </w:tcPr>
          <w:p w14:paraId="42042F4A" w14:textId="28AD2F6E" w:rsidR="00A856F6" w:rsidRPr="003C5C08" w:rsidRDefault="00A856F6" w:rsidP="000718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bookmarkStart w:id="10" w:name="_Toc441971811"/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901" w:type="pct"/>
            <w:gridSpan w:val="4"/>
          </w:tcPr>
          <w:p w14:paraId="3596F051" w14:textId="6762C7CD" w:rsidR="00A856F6" w:rsidRPr="003C5C08" w:rsidRDefault="00A856F6" w:rsidP="000718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26375D" w:rsidRPr="005D237B" w14:paraId="56907F21" w14:textId="77777777" w:rsidTr="00974BB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9" w:type="pct"/>
            <w:gridSpan w:val="2"/>
            <w:shd w:val="clear" w:color="auto" w:fill="92D050"/>
          </w:tcPr>
          <w:p w14:paraId="7EBB6649" w14:textId="59B4E848" w:rsidR="00A856F6" w:rsidRPr="00C5754B" w:rsidRDefault="00C5754B" w:rsidP="00071867">
            <w:pPr>
              <w:spacing w:before="40" w:after="40"/>
              <w:rPr>
                <w:b/>
                <w:sz w:val="20"/>
              </w:rPr>
            </w:pPr>
            <w:r w:rsidRPr="00C5754B">
              <w:rPr>
                <w:b/>
                <w:sz w:val="20"/>
              </w:rPr>
              <w:t>UC «</w:t>
            </w:r>
            <w:proofErr w:type="spellStart"/>
            <w:r w:rsidR="008F4DDD">
              <w:rPr>
                <w:b/>
                <w:sz w:val="20"/>
              </w:rPr>
              <w:t>goldminer_usecase.mdj</w:t>
            </w:r>
            <w:proofErr w:type="spellEnd"/>
            <w:r w:rsidRPr="00C5754B">
              <w:rPr>
                <w:b/>
                <w:sz w:val="20"/>
              </w:rPr>
              <w:t>»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901" w:type="pct"/>
            <w:gridSpan w:val="4"/>
          </w:tcPr>
          <w:p w14:paraId="764FEDB6" w14:textId="1DF60F12" w:rsidR="00A856F6" w:rsidRPr="005D237B" w:rsidRDefault="00A4718B" w:rsidP="00C40362">
            <w:pPr>
              <w:spacing w:before="40" w:after="40"/>
              <w:rPr>
                <w:b/>
                <w:bCs/>
                <w:sz w:val="20"/>
              </w:rPr>
            </w:pPr>
            <w:r w:rsidRPr="005D237B">
              <w:rPr>
                <w:b/>
                <w:bCs/>
                <w:sz w:val="20"/>
              </w:rPr>
              <w:t xml:space="preserve">Test-Case </w:t>
            </w:r>
            <w:r w:rsidR="00C40362" w:rsidRPr="005D237B">
              <w:rPr>
                <w:b/>
                <w:bCs/>
                <w:sz w:val="20"/>
              </w:rPr>
              <w:t>„</w:t>
            </w:r>
            <w:r w:rsidR="008F4DDD">
              <w:rPr>
                <w:b/>
                <w:bCs/>
                <w:sz w:val="20"/>
              </w:rPr>
              <w:t>Controls</w:t>
            </w:r>
            <w:r w:rsidR="00C40362" w:rsidRPr="005D237B">
              <w:rPr>
                <w:b/>
                <w:bCs/>
                <w:sz w:val="20"/>
              </w:rPr>
              <w:t>“</w:t>
            </w:r>
          </w:p>
        </w:tc>
      </w:tr>
      <w:tr w:rsidR="0026375D" w:rsidRPr="003713D4" w14:paraId="4F2C1553" w14:textId="77777777" w:rsidTr="00974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9" w:type="pct"/>
            <w:gridSpan w:val="2"/>
            <w:shd w:val="clear" w:color="auto" w:fill="92D050"/>
          </w:tcPr>
          <w:p w14:paraId="54080F03" w14:textId="6BACD6E4" w:rsidR="005E28A1" w:rsidRPr="00C5754B" w:rsidRDefault="00A4718B" w:rsidP="009A6932">
            <w:pPr>
              <w:spacing w:before="40" w:after="40"/>
              <w:rPr>
                <w:bCs/>
                <w:sz w:val="20"/>
              </w:rPr>
            </w:pPr>
            <w:r w:rsidRPr="00C5754B">
              <w:rPr>
                <w:b/>
                <w:bCs/>
                <w:sz w:val="20"/>
              </w:rPr>
              <w:t>Akt</w:t>
            </w:r>
            <w:r w:rsidR="00802FDD" w:rsidRPr="00C5754B">
              <w:rPr>
                <w:b/>
                <w:bCs/>
                <w:sz w:val="20"/>
              </w:rPr>
              <w:t>eu</w:t>
            </w:r>
            <w:r w:rsidRPr="00C5754B">
              <w:rPr>
                <w:b/>
                <w:bCs/>
                <w:sz w:val="20"/>
              </w:rPr>
              <w:t>r:</w:t>
            </w:r>
            <w:r w:rsidR="00C40362" w:rsidRPr="00C5754B">
              <w:rPr>
                <w:bCs/>
                <w:sz w:val="20"/>
              </w:rPr>
              <w:t xml:space="preserve"> </w:t>
            </w:r>
            <w:r w:rsidR="008F4DDD">
              <w:rPr>
                <w:bCs/>
                <w:sz w:val="20"/>
              </w:rPr>
              <w:t>Hook</w:t>
            </w:r>
          </w:p>
          <w:p w14:paraId="42CF5CC0" w14:textId="17AFBFCD" w:rsidR="005E28A1" w:rsidRPr="00C065C2" w:rsidRDefault="00A4718B" w:rsidP="009A6932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 w:rsidRPr="00C065C2">
              <w:rPr>
                <w:b/>
                <w:bCs/>
                <w:sz w:val="20"/>
              </w:rPr>
              <w:t>Precondition</w:t>
            </w:r>
            <w:proofErr w:type="spellEnd"/>
            <w:r w:rsidR="00B04E64">
              <w:rPr>
                <w:b/>
                <w:bCs/>
                <w:sz w:val="20"/>
              </w:rPr>
              <w:t xml:space="preserve">: </w:t>
            </w:r>
            <w:r w:rsidR="00C065C2" w:rsidRPr="00C065C2">
              <w:rPr>
                <w:sz w:val="20"/>
              </w:rPr>
              <w:t xml:space="preserve">Person </w:t>
            </w:r>
            <w:r w:rsidR="008F4DDD">
              <w:rPr>
                <w:sz w:val="20"/>
              </w:rPr>
              <w:t>versucht mit einem Tastendruck die Items hochzuziehen.</w:t>
            </w:r>
          </w:p>
          <w:p w14:paraId="7E1E089A" w14:textId="1A9133D4" w:rsidR="00FC1AD8" w:rsidRPr="00820443" w:rsidRDefault="00C40362" w:rsidP="009A6932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="00C065C2">
              <w:rPr>
                <w:b/>
                <w:bCs/>
                <w:sz w:val="20"/>
              </w:rPr>
              <w:t xml:space="preserve"> </w:t>
            </w:r>
            <w:r w:rsidRPr="00C40362">
              <w:rPr>
                <w:bCs/>
                <w:sz w:val="20"/>
              </w:rPr>
              <w:t xml:space="preserve"> </w:t>
            </w:r>
            <w:r w:rsidR="008F4DDD">
              <w:rPr>
                <w:bCs/>
                <w:sz w:val="20"/>
              </w:rPr>
              <w:t>Hook geht gerade nach unten und zieht bei Kollision Item hoch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901" w:type="pct"/>
            <w:gridSpan w:val="4"/>
          </w:tcPr>
          <w:p w14:paraId="613CFCD2" w14:textId="1D070CCC" w:rsidR="00A856F6" w:rsidRPr="008E12EC" w:rsidRDefault="00C40362" w:rsidP="007747CB">
            <w:pPr>
              <w:spacing w:before="40" w:after="40"/>
              <w:rPr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 w:rsidR="007747CB">
              <w:rPr>
                <w:b/>
                <w:bCs/>
                <w:sz w:val="20"/>
              </w:rPr>
              <w:t>01</w:t>
            </w:r>
            <w:r w:rsidRPr="003713D4">
              <w:rPr>
                <w:b/>
                <w:bCs/>
                <w:sz w:val="20"/>
              </w:rPr>
              <w:t>:</w:t>
            </w:r>
            <w:r w:rsidRPr="003713D4">
              <w:rPr>
                <w:bCs/>
                <w:sz w:val="20"/>
              </w:rPr>
              <w:t xml:space="preserve"> </w:t>
            </w:r>
            <w:r w:rsidR="00C06AF3" w:rsidRPr="003713D4">
              <w:rPr>
                <w:bCs/>
                <w:sz w:val="20"/>
              </w:rPr>
              <w:t xml:space="preserve"> </w:t>
            </w:r>
            <w:r w:rsidR="00C065C2" w:rsidRPr="00C065C2">
              <w:rPr>
                <w:bCs/>
                <w:sz w:val="20"/>
              </w:rPr>
              <w:t xml:space="preserve">Keine Fehlerbehandlung oder </w:t>
            </w:r>
            <w:r w:rsidR="00390389" w:rsidRPr="00C065C2">
              <w:rPr>
                <w:bCs/>
                <w:sz w:val="20"/>
              </w:rPr>
              <w:t>Ausnahmesituation</w:t>
            </w:r>
          </w:p>
        </w:tc>
      </w:tr>
      <w:tr w:rsidR="0026375D" w:rsidRPr="005F76E4" w14:paraId="486687E5" w14:textId="77777777" w:rsidTr="00974BB5">
        <w:trPr>
          <w:trHeight w:val="6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" w:type="pct"/>
            <w:shd w:val="clear" w:color="auto" w:fill="92D050"/>
          </w:tcPr>
          <w:p w14:paraId="6E0DB5CA" w14:textId="77777777" w:rsidR="00802FDD" w:rsidRPr="005F76E4" w:rsidRDefault="00802FDD" w:rsidP="00802FDD">
            <w:pPr>
              <w:spacing w:before="40" w:after="40"/>
              <w:rPr>
                <w:b/>
                <w:bCs/>
                <w:sz w:val="20"/>
              </w:rPr>
            </w:pPr>
            <w:r w:rsidRPr="005F76E4">
              <w:rPr>
                <w:b/>
                <w:bCs/>
                <w:sz w:val="20"/>
              </w:rPr>
              <w:t>#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87" w:type="pct"/>
            <w:shd w:val="clear" w:color="auto" w:fill="92D050"/>
          </w:tcPr>
          <w:p w14:paraId="1F03F940" w14:textId="2E4D384E" w:rsidR="00802FDD" w:rsidRPr="005F76E4" w:rsidRDefault="00802FDD" w:rsidP="00802FDD">
            <w:pPr>
              <w:spacing w:before="40" w:after="40"/>
              <w:rPr>
                <w:b/>
                <w:bCs/>
                <w:sz w:val="20"/>
              </w:rPr>
            </w:pPr>
            <w:r w:rsidRPr="005F76E4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</w:rPr>
              <w:t>UseCase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3" w:type="pct"/>
            <w:shd w:val="clear" w:color="auto" w:fill="00B0F0"/>
          </w:tcPr>
          <w:p w14:paraId="767DD142" w14:textId="1A98EF16" w:rsidR="00802FDD" w:rsidRPr="005F76E4" w:rsidRDefault="00802FDD" w:rsidP="00802FD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16" w:type="pct"/>
            <w:shd w:val="clear" w:color="auto" w:fill="00B0F0"/>
          </w:tcPr>
          <w:p w14:paraId="53D1B5FB" w14:textId="5ECF3DC3" w:rsidR="00802FDD" w:rsidRPr="005F76E4" w:rsidRDefault="00802FDD" w:rsidP="00802FDD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Erw</w:t>
            </w:r>
            <w:proofErr w:type="spellEnd"/>
            <w:r>
              <w:rPr>
                <w:b/>
                <w:bCs/>
                <w:sz w:val="20"/>
              </w:rPr>
              <w:t xml:space="preserve">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pct"/>
            <w:shd w:val="clear" w:color="auto" w:fill="00B0F0"/>
          </w:tcPr>
          <w:p w14:paraId="2F3F3254" w14:textId="73BB9DC9" w:rsidR="00802FDD" w:rsidRPr="005F76E4" w:rsidRDefault="00802FDD" w:rsidP="00802FD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9" w:type="pct"/>
            <w:shd w:val="clear" w:color="auto" w:fill="00B0F0"/>
          </w:tcPr>
          <w:p w14:paraId="267A99AF" w14:textId="649C63EF" w:rsidR="00802FDD" w:rsidRPr="005F76E4" w:rsidRDefault="00802FDD" w:rsidP="00802FD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26375D" w:rsidRPr="005F76E4" w14:paraId="66C18B8C" w14:textId="77777777" w:rsidTr="00974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" w:type="pct"/>
            <w:shd w:val="clear" w:color="auto" w:fill="92D050"/>
          </w:tcPr>
          <w:p w14:paraId="2078344F" w14:textId="77777777" w:rsidR="00802FDD" w:rsidRPr="005F76E4" w:rsidRDefault="00802FDD" w:rsidP="00802FDD">
            <w:pPr>
              <w:spacing w:before="40" w:after="40"/>
              <w:rPr>
                <w:bCs/>
                <w:sz w:val="20"/>
              </w:rPr>
            </w:pPr>
            <w:r w:rsidRPr="005F76E4">
              <w:rPr>
                <w:bCs/>
                <w:sz w:val="20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87" w:type="pct"/>
            <w:shd w:val="clear" w:color="auto" w:fill="92D050"/>
          </w:tcPr>
          <w:p w14:paraId="3E7B858E" w14:textId="3D26568D" w:rsidR="00802FDD" w:rsidRPr="00E67C56" w:rsidRDefault="008F4DDD" w:rsidP="00802FDD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Zufällige Items erscheinen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3" w:type="pct"/>
            <w:shd w:val="clear" w:color="auto" w:fill="00B0F0"/>
          </w:tcPr>
          <w:p w14:paraId="23BF5DAC" w14:textId="64BCDB80" w:rsidR="00802FDD" w:rsidRPr="00E67C56" w:rsidRDefault="008F4DDD" w:rsidP="00802FDD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Zufällige Items erscheinen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16" w:type="pct"/>
            <w:shd w:val="clear" w:color="auto" w:fill="00B0F0"/>
          </w:tcPr>
          <w:p w14:paraId="7F795517" w14:textId="24DD94D3" w:rsidR="00802FDD" w:rsidRPr="00E67C56" w:rsidRDefault="008F4DDD" w:rsidP="00802FDD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Items werden zufällig hinzugefügt.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pct"/>
            <w:shd w:val="clear" w:color="auto" w:fill="00B0F0"/>
          </w:tcPr>
          <w:p w14:paraId="6CC249BD" w14:textId="02847F32" w:rsidR="00802FDD" w:rsidRPr="007747CB" w:rsidRDefault="0026375D" w:rsidP="00802FDD">
            <w:pPr>
              <w:spacing w:before="40" w:after="40"/>
              <w:rPr>
                <w:bCs/>
                <w:sz w:val="20"/>
              </w:rPr>
            </w:pPr>
            <w:r w:rsidRPr="0026375D">
              <w:rPr>
                <w:bCs/>
                <w:color w:val="FF0000"/>
                <w:sz w:val="20"/>
              </w:rPr>
              <w:drawing>
                <wp:inline distT="0" distB="0" distL="0" distR="0" wp14:anchorId="30105F6E" wp14:editId="0147C05D">
                  <wp:extent cx="1617364" cy="1163117"/>
                  <wp:effectExtent l="0" t="0" r="1905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6572" cy="1176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065C2" w:rsidRPr="00C065C2">
              <w:rPr>
                <w:bCs/>
                <w:color w:val="FF0000"/>
                <w:sz w:val="20"/>
              </w:rPr>
              <w:t>...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9" w:type="pct"/>
            <w:shd w:val="clear" w:color="auto" w:fill="00B0F0"/>
          </w:tcPr>
          <w:p w14:paraId="7493D78F" w14:textId="77777777" w:rsidR="00802FDD" w:rsidRPr="00E67C56" w:rsidRDefault="00802FDD" w:rsidP="00802FDD">
            <w:pPr>
              <w:spacing w:before="40" w:after="40"/>
              <w:rPr>
                <w:bCs/>
                <w:sz w:val="20"/>
              </w:rPr>
            </w:pPr>
          </w:p>
        </w:tc>
      </w:tr>
      <w:tr w:rsidR="0026375D" w:rsidRPr="005F76E4" w14:paraId="30ADD44D" w14:textId="77777777" w:rsidTr="00974BB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" w:type="pct"/>
            <w:shd w:val="clear" w:color="auto" w:fill="92D050"/>
          </w:tcPr>
          <w:p w14:paraId="2A136AC7" w14:textId="77777777" w:rsidR="008F4DDD" w:rsidRPr="005F76E4" w:rsidRDefault="008F4DDD" w:rsidP="008F4DDD">
            <w:pPr>
              <w:spacing w:before="40" w:after="40"/>
              <w:rPr>
                <w:bCs/>
                <w:sz w:val="20"/>
              </w:rPr>
            </w:pPr>
            <w:r w:rsidRPr="005F76E4">
              <w:rPr>
                <w:bCs/>
                <w:sz w:val="20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87" w:type="pct"/>
            <w:shd w:val="clear" w:color="auto" w:fill="92D050"/>
          </w:tcPr>
          <w:p w14:paraId="45F423DE" w14:textId="2420D2DE" w:rsidR="008F4DDD" w:rsidRPr="00E67C56" w:rsidRDefault="008F4DDD" w:rsidP="008F4DDD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Hook fährt herunter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3" w:type="pct"/>
            <w:shd w:val="clear" w:color="auto" w:fill="00B0F0"/>
          </w:tcPr>
          <w:p w14:paraId="4210D1BE" w14:textId="775B67E2" w:rsidR="008F4DDD" w:rsidRPr="00E67C56" w:rsidRDefault="008F4DDD" w:rsidP="008F4DDD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Hook fährt herunter (Pfeiltaste nach unten)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16" w:type="pct"/>
            <w:shd w:val="clear" w:color="auto" w:fill="00B0F0"/>
          </w:tcPr>
          <w:p w14:paraId="1A4B348D" w14:textId="3110AC27" w:rsidR="008F4DDD" w:rsidRPr="00E67C56" w:rsidRDefault="008F4DDD" w:rsidP="008F4DDD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Der Hook fährt direkt nach drücken des Inputs herunter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pct"/>
            <w:shd w:val="clear" w:color="auto" w:fill="00B0F0"/>
          </w:tcPr>
          <w:p w14:paraId="522BC67C" w14:textId="67520B41" w:rsidR="008F4DDD" w:rsidRPr="007747CB" w:rsidRDefault="0026375D" w:rsidP="008F4DDD">
            <w:pPr>
              <w:spacing w:before="40" w:after="40"/>
              <w:rPr>
                <w:bCs/>
                <w:sz w:val="20"/>
              </w:rPr>
            </w:pPr>
            <w:r w:rsidRPr="0026375D">
              <w:rPr>
                <w:bCs/>
                <w:sz w:val="20"/>
              </w:rPr>
              <w:drawing>
                <wp:inline distT="0" distB="0" distL="0" distR="0" wp14:anchorId="518697F3" wp14:editId="3EDCE518">
                  <wp:extent cx="1609344" cy="1185589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263" cy="121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9" w:type="pct"/>
            <w:shd w:val="clear" w:color="auto" w:fill="00B0F0"/>
          </w:tcPr>
          <w:p w14:paraId="746A64E6" w14:textId="77777777" w:rsidR="008F4DDD" w:rsidRPr="00E67C56" w:rsidRDefault="008F4DDD" w:rsidP="008F4DDD">
            <w:pPr>
              <w:spacing w:before="40" w:after="40"/>
              <w:rPr>
                <w:bCs/>
                <w:sz w:val="20"/>
              </w:rPr>
            </w:pPr>
          </w:p>
        </w:tc>
      </w:tr>
      <w:tr w:rsidR="0026375D" w:rsidRPr="005F76E4" w14:paraId="552283B5" w14:textId="77777777" w:rsidTr="00974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" w:type="pct"/>
            <w:shd w:val="clear" w:color="auto" w:fill="92D050"/>
          </w:tcPr>
          <w:p w14:paraId="17B6547C" w14:textId="7579D5FF" w:rsidR="00802FDD" w:rsidRPr="005F76E4" w:rsidRDefault="00802FDD" w:rsidP="00802FDD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87" w:type="pct"/>
            <w:shd w:val="clear" w:color="auto" w:fill="92D050"/>
          </w:tcPr>
          <w:p w14:paraId="48D3C99A" w14:textId="0B7F825C" w:rsidR="00802FDD" w:rsidRPr="00E67C56" w:rsidRDefault="008F4DDD" w:rsidP="00802FDD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Hook trifft ein 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3" w:type="pct"/>
            <w:shd w:val="clear" w:color="auto" w:fill="00B0F0"/>
          </w:tcPr>
          <w:p w14:paraId="7FE9E764" w14:textId="1782FE9C" w:rsidR="00802FDD" w:rsidRPr="00E67C56" w:rsidRDefault="00661B97" w:rsidP="006D30B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16" w:type="pct"/>
            <w:shd w:val="clear" w:color="auto" w:fill="00B0F0"/>
          </w:tcPr>
          <w:p w14:paraId="4B5EEE59" w14:textId="2A7BEE0C" w:rsidR="00802FDD" w:rsidRPr="00E67C56" w:rsidRDefault="00661B97" w:rsidP="00802FDD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Hook kollidiert mit dem Item und es kriegt einen schnellen oder langsamen </w:t>
            </w:r>
            <w:proofErr w:type="spellStart"/>
            <w:r>
              <w:rPr>
                <w:bCs/>
                <w:sz w:val="20"/>
              </w:rPr>
              <w:t>speed</w:t>
            </w:r>
            <w:proofErr w:type="spellEnd"/>
            <w:r>
              <w:rPr>
                <w:bCs/>
                <w:sz w:val="20"/>
              </w:rPr>
              <w:t xml:space="preserve"> zugeteilt.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pct"/>
            <w:shd w:val="clear" w:color="auto" w:fill="00B0F0"/>
          </w:tcPr>
          <w:p w14:paraId="13EAB250" w14:textId="5558CDCD" w:rsidR="00802FDD" w:rsidRPr="007747CB" w:rsidRDefault="0026375D" w:rsidP="00802FDD">
            <w:pPr>
              <w:spacing w:before="40" w:after="40"/>
              <w:rPr>
                <w:bCs/>
                <w:sz w:val="20"/>
              </w:rPr>
            </w:pPr>
            <w:r w:rsidRPr="0026375D">
              <w:rPr>
                <w:bCs/>
                <w:sz w:val="20"/>
              </w:rPr>
              <w:drawing>
                <wp:inline distT="0" distB="0" distL="0" distR="0" wp14:anchorId="4ADC0A1D" wp14:editId="14B24592">
                  <wp:extent cx="1841821" cy="1324051"/>
                  <wp:effectExtent l="0" t="0" r="635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2041" cy="1338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9" w:type="pct"/>
            <w:shd w:val="clear" w:color="auto" w:fill="00B0F0"/>
          </w:tcPr>
          <w:p w14:paraId="2DC762B5" w14:textId="77777777" w:rsidR="00802FDD" w:rsidRPr="00E67C56" w:rsidRDefault="00802FDD" w:rsidP="00802FDD">
            <w:pPr>
              <w:spacing w:before="40" w:after="40"/>
              <w:rPr>
                <w:bCs/>
                <w:sz w:val="20"/>
              </w:rPr>
            </w:pPr>
          </w:p>
        </w:tc>
      </w:tr>
      <w:tr w:rsidR="0026375D" w:rsidRPr="005F76E4" w14:paraId="31F41EFF" w14:textId="77777777" w:rsidTr="00974BB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" w:type="pct"/>
            <w:shd w:val="clear" w:color="auto" w:fill="92D050"/>
          </w:tcPr>
          <w:p w14:paraId="590D6E46" w14:textId="7D55F054" w:rsidR="006D30BA" w:rsidRDefault="006D30BA" w:rsidP="00802FDD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87" w:type="pct"/>
            <w:shd w:val="clear" w:color="auto" w:fill="92D050"/>
          </w:tcPr>
          <w:p w14:paraId="734C66F7" w14:textId="22486EFB" w:rsidR="006D30BA" w:rsidRDefault="008F4DDD" w:rsidP="00802FDD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Hook zieht das Item hoch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3" w:type="pct"/>
            <w:shd w:val="clear" w:color="auto" w:fill="00B0F0"/>
          </w:tcPr>
          <w:p w14:paraId="55171561" w14:textId="3AFFCFEF" w:rsidR="006D30BA" w:rsidRDefault="00661B97" w:rsidP="006D30B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16" w:type="pct"/>
            <w:shd w:val="clear" w:color="auto" w:fill="00B0F0"/>
          </w:tcPr>
          <w:p w14:paraId="719C099F" w14:textId="72B58CC3" w:rsidR="006D30BA" w:rsidRDefault="00661B97" w:rsidP="00802FDD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Hook kommt mit dem Speed hoch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pct"/>
            <w:shd w:val="clear" w:color="auto" w:fill="00B0F0"/>
          </w:tcPr>
          <w:p w14:paraId="0A29FB5F" w14:textId="13ECA779" w:rsidR="006D30BA" w:rsidRPr="007747CB" w:rsidRDefault="0026375D" w:rsidP="00802FDD">
            <w:pPr>
              <w:spacing w:before="40" w:after="40"/>
              <w:rPr>
                <w:bCs/>
                <w:sz w:val="20"/>
              </w:rPr>
            </w:pPr>
            <w:r w:rsidRPr="0026375D">
              <w:rPr>
                <w:bCs/>
                <w:sz w:val="20"/>
              </w:rPr>
              <w:drawing>
                <wp:inline distT="0" distB="0" distL="0" distR="0" wp14:anchorId="78E18AEB" wp14:editId="7F9B61E3">
                  <wp:extent cx="1841821" cy="1324051"/>
                  <wp:effectExtent l="0" t="0" r="635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2041" cy="1338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9" w:type="pct"/>
            <w:shd w:val="clear" w:color="auto" w:fill="00B0F0"/>
          </w:tcPr>
          <w:p w14:paraId="079D207D" w14:textId="77777777" w:rsidR="006D30BA" w:rsidRPr="00E67C56" w:rsidRDefault="006D30BA" w:rsidP="00802FDD">
            <w:pPr>
              <w:spacing w:before="40" w:after="40"/>
              <w:rPr>
                <w:bCs/>
                <w:sz w:val="20"/>
              </w:rPr>
            </w:pPr>
          </w:p>
        </w:tc>
      </w:tr>
      <w:tr w:rsidR="0026375D" w:rsidRPr="00F20189" w14:paraId="256B5FC3" w14:textId="77777777" w:rsidTr="006D3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9" w:type="pct"/>
            <w:gridSpan w:val="2"/>
          </w:tcPr>
          <w:p w14:paraId="3379CF87" w14:textId="2355CD68" w:rsidR="006D30BA" w:rsidRDefault="006D30BA" w:rsidP="00802FDD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 w:rsidR="00661B97">
              <w:rPr>
                <w:bCs/>
                <w:sz w:val="20"/>
              </w:rPr>
              <w:t>Das Item ist verschwunden und wurde zum Score dazugezählt.</w:t>
            </w:r>
            <w:r>
              <w:rPr>
                <w:bCs/>
                <w:sz w:val="20"/>
              </w:rPr>
              <w:br/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901" w:type="pct"/>
            <w:gridSpan w:val="4"/>
          </w:tcPr>
          <w:p w14:paraId="033CA573" w14:textId="77777777" w:rsidR="006D30BA" w:rsidRDefault="006D30BA" w:rsidP="00802FDD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 w:rsidR="00C5754B">
              <w:rPr>
                <w:b/>
                <w:bCs/>
                <w:sz w:val="20"/>
              </w:rPr>
              <w:t xml:space="preserve">: </w:t>
            </w:r>
          </w:p>
          <w:p w14:paraId="631B3273" w14:textId="45138AB8" w:rsidR="00C5754B" w:rsidRPr="00C5754B" w:rsidRDefault="00661B97" w:rsidP="00802FDD">
            <w:pPr>
              <w:spacing w:before="40" w:after="40"/>
              <w:rPr>
                <w:sz w:val="20"/>
              </w:rPr>
            </w:pPr>
            <w:r>
              <w:rPr>
                <w:bCs/>
                <w:sz w:val="20"/>
              </w:rPr>
              <w:t>Das Item ist verschwunden und wurde zum Score dazugezählt. Die richtigen Scores werden je nach Item gesetzt.</w:t>
            </w:r>
          </w:p>
        </w:tc>
      </w:tr>
    </w:tbl>
    <w:p w14:paraId="669DBF32" w14:textId="77777777" w:rsidR="0026375D" w:rsidRDefault="0026375D">
      <w:pPr>
        <w:spacing w:before="0" w:after="0"/>
      </w:pPr>
      <w:bookmarkStart w:id="11" w:name="_Toc276541766"/>
    </w:p>
    <w:p w14:paraId="01D18AD9" w14:textId="77777777" w:rsidR="0026375D" w:rsidRDefault="0026375D">
      <w:pPr>
        <w:spacing w:before="0" w:after="0"/>
      </w:pPr>
      <w:r>
        <w:br w:type="page"/>
      </w:r>
    </w:p>
    <w:tbl>
      <w:tblPr>
        <w:tblStyle w:val="EinfacheTabelle2"/>
        <w:tblW w:w="5000" w:type="pct"/>
        <w:tblLook w:val="0000" w:firstRow="0" w:lastRow="0" w:firstColumn="0" w:lastColumn="0" w:noHBand="0" w:noVBand="0"/>
      </w:tblPr>
      <w:tblGrid>
        <w:gridCol w:w="328"/>
        <w:gridCol w:w="2897"/>
        <w:gridCol w:w="2504"/>
        <w:gridCol w:w="4156"/>
        <w:gridCol w:w="3971"/>
        <w:gridCol w:w="819"/>
      </w:tblGrid>
      <w:tr w:rsidR="0026375D" w:rsidRPr="00F20189" w14:paraId="533DDEF5" w14:textId="77777777" w:rsidTr="002C1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9" w:type="pct"/>
            <w:gridSpan w:val="2"/>
          </w:tcPr>
          <w:p w14:paraId="5EC849D2" w14:textId="77777777" w:rsidR="0026375D" w:rsidRPr="003C5C08" w:rsidRDefault="0026375D" w:rsidP="002C1764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lastRenderedPageBreak/>
              <w:t>Use-Case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901" w:type="pct"/>
            <w:gridSpan w:val="4"/>
          </w:tcPr>
          <w:p w14:paraId="44C4F6D3" w14:textId="77777777" w:rsidR="0026375D" w:rsidRPr="003C5C08" w:rsidRDefault="0026375D" w:rsidP="002C1764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26375D" w:rsidRPr="005D237B" w14:paraId="6C7E42F9" w14:textId="77777777" w:rsidTr="002C176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9" w:type="pct"/>
            <w:gridSpan w:val="2"/>
            <w:shd w:val="clear" w:color="auto" w:fill="92D050"/>
          </w:tcPr>
          <w:p w14:paraId="079F42D6" w14:textId="77777777" w:rsidR="0026375D" w:rsidRPr="00C5754B" w:rsidRDefault="0026375D" w:rsidP="002C1764">
            <w:pPr>
              <w:spacing w:before="40" w:after="40"/>
              <w:rPr>
                <w:b/>
                <w:sz w:val="20"/>
              </w:rPr>
            </w:pPr>
            <w:r w:rsidRPr="00C5754B">
              <w:rPr>
                <w:b/>
                <w:sz w:val="20"/>
              </w:rPr>
              <w:t>UC «</w:t>
            </w:r>
            <w:proofErr w:type="spellStart"/>
            <w:r>
              <w:rPr>
                <w:b/>
                <w:sz w:val="20"/>
              </w:rPr>
              <w:t>goldminer_usecase.mdj</w:t>
            </w:r>
            <w:proofErr w:type="spellEnd"/>
            <w:r w:rsidRPr="00C5754B">
              <w:rPr>
                <w:b/>
                <w:sz w:val="20"/>
              </w:rPr>
              <w:t>»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901" w:type="pct"/>
            <w:gridSpan w:val="4"/>
          </w:tcPr>
          <w:p w14:paraId="03D3B974" w14:textId="470D5224" w:rsidR="0026375D" w:rsidRPr="005D237B" w:rsidRDefault="0026375D" w:rsidP="002C1764">
            <w:pPr>
              <w:spacing w:before="40" w:after="40"/>
              <w:rPr>
                <w:b/>
                <w:bCs/>
                <w:sz w:val="20"/>
              </w:rPr>
            </w:pPr>
            <w:r w:rsidRPr="005D237B">
              <w:rPr>
                <w:b/>
                <w:bCs/>
                <w:sz w:val="20"/>
              </w:rPr>
              <w:t>Test-Case „</w:t>
            </w:r>
            <w:r>
              <w:rPr>
                <w:b/>
                <w:bCs/>
                <w:sz w:val="20"/>
              </w:rPr>
              <w:t>Counter</w:t>
            </w:r>
            <w:r w:rsidRPr="005D237B">
              <w:rPr>
                <w:b/>
                <w:bCs/>
                <w:sz w:val="20"/>
              </w:rPr>
              <w:t>“</w:t>
            </w:r>
          </w:p>
        </w:tc>
      </w:tr>
      <w:tr w:rsidR="0026375D" w:rsidRPr="003713D4" w14:paraId="09B868D3" w14:textId="77777777" w:rsidTr="002C1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9" w:type="pct"/>
            <w:gridSpan w:val="2"/>
            <w:shd w:val="clear" w:color="auto" w:fill="92D050"/>
          </w:tcPr>
          <w:p w14:paraId="42DC2E43" w14:textId="63482F86" w:rsidR="0026375D" w:rsidRPr="00C5754B" w:rsidRDefault="0026375D" w:rsidP="002C1764">
            <w:pPr>
              <w:spacing w:before="40" w:after="40"/>
              <w:rPr>
                <w:bCs/>
                <w:sz w:val="20"/>
              </w:rPr>
            </w:pPr>
            <w:r w:rsidRPr="00C5754B">
              <w:rPr>
                <w:b/>
                <w:bCs/>
                <w:sz w:val="20"/>
              </w:rPr>
              <w:t>Akteur:</w:t>
            </w:r>
            <w:r w:rsidRPr="00C5754B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Counter</w:t>
            </w:r>
          </w:p>
          <w:p w14:paraId="13E79815" w14:textId="4004726A" w:rsidR="0026375D" w:rsidRPr="00C065C2" w:rsidRDefault="0026375D" w:rsidP="002C1764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 w:rsidRPr="00C065C2">
              <w:rPr>
                <w:b/>
                <w:bCs/>
                <w:sz w:val="20"/>
              </w:rPr>
              <w:t>Precondition</w:t>
            </w:r>
            <w:proofErr w:type="spellEnd"/>
            <w:r>
              <w:rPr>
                <w:b/>
                <w:bCs/>
                <w:sz w:val="20"/>
              </w:rPr>
              <w:t xml:space="preserve">: </w:t>
            </w:r>
            <w:r>
              <w:rPr>
                <w:sz w:val="20"/>
              </w:rPr>
              <w:t>Hook zieht ein Item hoch</w:t>
            </w:r>
          </w:p>
          <w:p w14:paraId="36C22C01" w14:textId="1753121F" w:rsidR="0026375D" w:rsidRPr="00820443" w:rsidRDefault="0026375D" w:rsidP="002C1764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Ereignis: 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Beim Empfang des Items wird der Counter hochgezählt.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901" w:type="pct"/>
            <w:gridSpan w:val="4"/>
          </w:tcPr>
          <w:p w14:paraId="521EFC0D" w14:textId="77777777" w:rsidR="0026375D" w:rsidRPr="008E12EC" w:rsidRDefault="0026375D" w:rsidP="002C1764">
            <w:pPr>
              <w:spacing w:before="40" w:after="40"/>
              <w:rPr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>
              <w:rPr>
                <w:b/>
                <w:bCs/>
                <w:sz w:val="20"/>
              </w:rPr>
              <w:t>01</w:t>
            </w:r>
            <w:r w:rsidRPr="003713D4">
              <w:rPr>
                <w:b/>
                <w:bCs/>
                <w:sz w:val="20"/>
              </w:rPr>
              <w:t>:</w:t>
            </w:r>
            <w:r w:rsidRPr="003713D4">
              <w:rPr>
                <w:bCs/>
                <w:sz w:val="20"/>
              </w:rPr>
              <w:t xml:space="preserve">  </w:t>
            </w:r>
            <w:r w:rsidRPr="00C065C2">
              <w:rPr>
                <w:bCs/>
                <w:sz w:val="20"/>
              </w:rPr>
              <w:t>Keine Fehlerbehandlung oder Ausnahmesituation</w:t>
            </w:r>
          </w:p>
        </w:tc>
      </w:tr>
      <w:tr w:rsidR="0026375D" w:rsidRPr="005F76E4" w14:paraId="7631A3C7" w14:textId="77777777" w:rsidTr="002C1764">
        <w:trPr>
          <w:trHeight w:val="6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" w:type="pct"/>
            <w:shd w:val="clear" w:color="auto" w:fill="92D050"/>
          </w:tcPr>
          <w:p w14:paraId="029A21ED" w14:textId="77777777" w:rsidR="0026375D" w:rsidRPr="005F76E4" w:rsidRDefault="0026375D" w:rsidP="002C1764">
            <w:pPr>
              <w:spacing w:before="40" w:after="40"/>
              <w:rPr>
                <w:b/>
                <w:bCs/>
                <w:sz w:val="20"/>
              </w:rPr>
            </w:pPr>
            <w:r w:rsidRPr="005F76E4">
              <w:rPr>
                <w:b/>
                <w:bCs/>
                <w:sz w:val="20"/>
              </w:rPr>
              <w:t>#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87" w:type="pct"/>
            <w:shd w:val="clear" w:color="auto" w:fill="92D050"/>
          </w:tcPr>
          <w:p w14:paraId="6E142835" w14:textId="77777777" w:rsidR="0026375D" w:rsidRPr="005F76E4" w:rsidRDefault="0026375D" w:rsidP="002C1764">
            <w:pPr>
              <w:spacing w:before="40" w:after="40"/>
              <w:rPr>
                <w:b/>
                <w:bCs/>
                <w:sz w:val="20"/>
              </w:rPr>
            </w:pPr>
            <w:r w:rsidRPr="005F76E4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</w:rPr>
              <w:t>UseCase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3" w:type="pct"/>
            <w:shd w:val="clear" w:color="auto" w:fill="00B0F0"/>
          </w:tcPr>
          <w:p w14:paraId="1657726B" w14:textId="77777777" w:rsidR="0026375D" w:rsidRPr="005F76E4" w:rsidRDefault="0026375D" w:rsidP="002C1764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16" w:type="pct"/>
            <w:shd w:val="clear" w:color="auto" w:fill="00B0F0"/>
          </w:tcPr>
          <w:p w14:paraId="33CD3256" w14:textId="77777777" w:rsidR="0026375D" w:rsidRPr="005F76E4" w:rsidRDefault="0026375D" w:rsidP="002C1764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Erw</w:t>
            </w:r>
            <w:proofErr w:type="spellEnd"/>
            <w:r>
              <w:rPr>
                <w:b/>
                <w:bCs/>
                <w:sz w:val="20"/>
              </w:rPr>
              <w:t xml:space="preserve">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pct"/>
            <w:shd w:val="clear" w:color="auto" w:fill="00B0F0"/>
          </w:tcPr>
          <w:p w14:paraId="6210E14F" w14:textId="77777777" w:rsidR="0026375D" w:rsidRPr="005F76E4" w:rsidRDefault="0026375D" w:rsidP="002C1764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9" w:type="pct"/>
            <w:shd w:val="clear" w:color="auto" w:fill="00B0F0"/>
          </w:tcPr>
          <w:p w14:paraId="3CA08C42" w14:textId="77777777" w:rsidR="0026375D" w:rsidRPr="005F76E4" w:rsidRDefault="0026375D" w:rsidP="002C1764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26375D" w:rsidRPr="005F76E4" w14:paraId="091CF2FA" w14:textId="77777777" w:rsidTr="002C1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" w:type="pct"/>
            <w:shd w:val="clear" w:color="auto" w:fill="92D050"/>
          </w:tcPr>
          <w:p w14:paraId="7BA4769F" w14:textId="50A57A84" w:rsidR="0026375D" w:rsidRPr="005F76E4" w:rsidRDefault="0026375D" w:rsidP="0026375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87" w:type="pct"/>
            <w:shd w:val="clear" w:color="auto" w:fill="92D050"/>
          </w:tcPr>
          <w:p w14:paraId="6F679963" w14:textId="1A4B2A61" w:rsidR="0026375D" w:rsidRPr="005F76E4" w:rsidRDefault="0026375D" w:rsidP="0026375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Cs/>
                <w:sz w:val="20"/>
              </w:rPr>
              <w:t>Das Item wird mit dem Wert zum Score dazugezählt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3" w:type="pct"/>
            <w:shd w:val="clear" w:color="auto" w:fill="00B0F0"/>
          </w:tcPr>
          <w:p w14:paraId="74744CE5" w14:textId="696BF926" w:rsidR="0026375D" w:rsidRDefault="0026375D" w:rsidP="0026375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Cs/>
                <w:sz w:val="20"/>
              </w:rPr>
              <w:t>Item wird zum Score dazugezählt je nach Grösse des Objektes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16" w:type="pct"/>
            <w:shd w:val="clear" w:color="auto" w:fill="00B0F0"/>
          </w:tcPr>
          <w:p w14:paraId="2CB6D69E" w14:textId="6E477A2C" w:rsidR="0026375D" w:rsidRDefault="0026375D" w:rsidP="0026375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Das Item wird mit dem Wert zum Score dazugezählt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pct"/>
            <w:shd w:val="clear" w:color="auto" w:fill="00B0F0"/>
          </w:tcPr>
          <w:p w14:paraId="7D5434C0" w14:textId="4726E577" w:rsidR="0026375D" w:rsidRDefault="0026375D" w:rsidP="0026375D">
            <w:pPr>
              <w:spacing w:before="40" w:after="40"/>
              <w:rPr>
                <w:b/>
                <w:bCs/>
                <w:sz w:val="20"/>
              </w:rPr>
            </w:pPr>
            <w:r w:rsidRPr="0026375D">
              <w:rPr>
                <w:bCs/>
                <w:sz w:val="20"/>
              </w:rPr>
              <w:drawing>
                <wp:inline distT="0" distB="0" distL="0" distR="0" wp14:anchorId="3A3DED42" wp14:editId="74C3CD72">
                  <wp:extent cx="607162" cy="386727"/>
                  <wp:effectExtent l="0" t="0" r="254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251" cy="39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9" w:type="pct"/>
            <w:shd w:val="clear" w:color="auto" w:fill="00B0F0"/>
          </w:tcPr>
          <w:p w14:paraId="2278A349" w14:textId="4F1FC436" w:rsidR="0026375D" w:rsidRPr="007E1ABF" w:rsidRDefault="0026375D" w:rsidP="0026375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Cs/>
                <w:sz w:val="20"/>
              </w:rPr>
              <w:t xml:space="preserve">- </w:t>
            </w:r>
          </w:p>
        </w:tc>
      </w:tr>
      <w:tr w:rsidR="0026375D" w:rsidRPr="00F20189" w14:paraId="0F9A7878" w14:textId="77777777" w:rsidTr="002C176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9" w:type="pct"/>
            <w:gridSpan w:val="2"/>
          </w:tcPr>
          <w:p w14:paraId="154C74E9" w14:textId="77777777" w:rsidR="0026375D" w:rsidRDefault="0026375D" w:rsidP="0026375D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Das Item ist verschwunden und wurde zum Score dazugezählt.</w:t>
            </w:r>
            <w:r>
              <w:rPr>
                <w:bCs/>
                <w:sz w:val="20"/>
              </w:rPr>
              <w:br/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901" w:type="pct"/>
            <w:gridSpan w:val="4"/>
          </w:tcPr>
          <w:p w14:paraId="312DC352" w14:textId="77777777" w:rsidR="0026375D" w:rsidRDefault="0026375D" w:rsidP="0026375D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 xml:space="preserve">: </w:t>
            </w:r>
          </w:p>
          <w:p w14:paraId="43AAEEDD" w14:textId="77777777" w:rsidR="0026375D" w:rsidRPr="00C5754B" w:rsidRDefault="0026375D" w:rsidP="0026375D">
            <w:pPr>
              <w:spacing w:before="40" w:after="40"/>
              <w:rPr>
                <w:sz w:val="20"/>
              </w:rPr>
            </w:pPr>
            <w:r>
              <w:rPr>
                <w:bCs/>
                <w:sz w:val="20"/>
              </w:rPr>
              <w:t>Das Item ist verschwunden und wurde zum Score dazugezählt. Die richtigen Scores werden je nach Item gesetzt.</w:t>
            </w:r>
          </w:p>
        </w:tc>
      </w:tr>
    </w:tbl>
    <w:p w14:paraId="37958A1B" w14:textId="1407AAFB" w:rsidR="0026375D" w:rsidRDefault="0026375D">
      <w:pPr>
        <w:spacing w:before="0" w:after="0"/>
      </w:pPr>
      <w:r>
        <w:t>A</w:t>
      </w:r>
    </w:p>
    <w:p w14:paraId="05372D7D" w14:textId="77777777" w:rsidR="0026375D" w:rsidRDefault="0026375D">
      <w:pPr>
        <w:spacing w:before="0" w:after="0"/>
      </w:pPr>
      <w:r>
        <w:br w:type="page"/>
      </w:r>
    </w:p>
    <w:tbl>
      <w:tblPr>
        <w:tblStyle w:val="EinfacheTabelle2"/>
        <w:tblW w:w="5000" w:type="pct"/>
        <w:tblLook w:val="0000" w:firstRow="0" w:lastRow="0" w:firstColumn="0" w:lastColumn="0" w:noHBand="0" w:noVBand="0"/>
      </w:tblPr>
      <w:tblGrid>
        <w:gridCol w:w="329"/>
        <w:gridCol w:w="2896"/>
        <w:gridCol w:w="2504"/>
        <w:gridCol w:w="4156"/>
        <w:gridCol w:w="3971"/>
        <w:gridCol w:w="819"/>
      </w:tblGrid>
      <w:tr w:rsidR="00D45805" w:rsidRPr="00F20189" w14:paraId="60D7C97D" w14:textId="77777777" w:rsidTr="002C1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9" w:type="pct"/>
            <w:gridSpan w:val="2"/>
          </w:tcPr>
          <w:p w14:paraId="30D8C0C5" w14:textId="77777777" w:rsidR="0026375D" w:rsidRPr="003C5C08" w:rsidRDefault="0026375D" w:rsidP="002C1764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lastRenderedPageBreak/>
              <w:t>Use-Case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901" w:type="pct"/>
            <w:gridSpan w:val="4"/>
          </w:tcPr>
          <w:p w14:paraId="06680D6D" w14:textId="77777777" w:rsidR="0026375D" w:rsidRPr="003C5C08" w:rsidRDefault="0026375D" w:rsidP="002C1764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D45805" w:rsidRPr="005D237B" w14:paraId="6A2EE20B" w14:textId="77777777" w:rsidTr="002C176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9" w:type="pct"/>
            <w:gridSpan w:val="2"/>
            <w:shd w:val="clear" w:color="auto" w:fill="92D050"/>
          </w:tcPr>
          <w:p w14:paraId="5159B7C5" w14:textId="77777777" w:rsidR="0026375D" w:rsidRPr="00C5754B" w:rsidRDefault="0026375D" w:rsidP="002C1764">
            <w:pPr>
              <w:spacing w:before="40" w:after="40"/>
              <w:rPr>
                <w:b/>
                <w:sz w:val="20"/>
              </w:rPr>
            </w:pPr>
            <w:r w:rsidRPr="00C5754B">
              <w:rPr>
                <w:b/>
                <w:sz w:val="20"/>
              </w:rPr>
              <w:t>UC «</w:t>
            </w:r>
            <w:proofErr w:type="spellStart"/>
            <w:r>
              <w:rPr>
                <w:b/>
                <w:sz w:val="20"/>
              </w:rPr>
              <w:t>goldminer_usecase.mdj</w:t>
            </w:r>
            <w:proofErr w:type="spellEnd"/>
            <w:r w:rsidRPr="00C5754B">
              <w:rPr>
                <w:b/>
                <w:sz w:val="20"/>
              </w:rPr>
              <w:t>»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901" w:type="pct"/>
            <w:gridSpan w:val="4"/>
          </w:tcPr>
          <w:p w14:paraId="79EBE7F7" w14:textId="64133953" w:rsidR="0026375D" w:rsidRPr="005D237B" w:rsidRDefault="0026375D" w:rsidP="002C1764">
            <w:pPr>
              <w:spacing w:before="40" w:after="40"/>
              <w:rPr>
                <w:b/>
                <w:bCs/>
                <w:sz w:val="20"/>
              </w:rPr>
            </w:pPr>
            <w:r w:rsidRPr="005D237B">
              <w:rPr>
                <w:b/>
                <w:bCs/>
                <w:sz w:val="20"/>
              </w:rPr>
              <w:t>Test-Case „</w:t>
            </w:r>
            <w:r w:rsidR="00D45805">
              <w:rPr>
                <w:b/>
                <w:bCs/>
                <w:sz w:val="20"/>
              </w:rPr>
              <w:t>Sack</w:t>
            </w:r>
            <w:r w:rsidRPr="005D237B">
              <w:rPr>
                <w:b/>
                <w:bCs/>
                <w:sz w:val="20"/>
              </w:rPr>
              <w:t>“</w:t>
            </w:r>
          </w:p>
        </w:tc>
      </w:tr>
      <w:tr w:rsidR="00D45805" w:rsidRPr="003713D4" w14:paraId="19A48FBB" w14:textId="77777777" w:rsidTr="002C1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9" w:type="pct"/>
            <w:gridSpan w:val="2"/>
            <w:shd w:val="clear" w:color="auto" w:fill="92D050"/>
          </w:tcPr>
          <w:p w14:paraId="23A2AED1" w14:textId="308E3ECE" w:rsidR="0026375D" w:rsidRPr="00C5754B" w:rsidRDefault="0026375D" w:rsidP="002C1764">
            <w:pPr>
              <w:spacing w:before="40" w:after="40"/>
              <w:rPr>
                <w:bCs/>
                <w:sz w:val="20"/>
              </w:rPr>
            </w:pPr>
            <w:r w:rsidRPr="00C5754B">
              <w:rPr>
                <w:b/>
                <w:bCs/>
                <w:sz w:val="20"/>
              </w:rPr>
              <w:t>Akteur:</w:t>
            </w:r>
            <w:r w:rsidRPr="00C5754B">
              <w:rPr>
                <w:bCs/>
                <w:sz w:val="20"/>
              </w:rPr>
              <w:t xml:space="preserve"> </w:t>
            </w:r>
            <w:r w:rsidR="00D45805">
              <w:rPr>
                <w:bCs/>
                <w:sz w:val="20"/>
              </w:rPr>
              <w:t>Sack</w:t>
            </w:r>
          </w:p>
          <w:p w14:paraId="33195434" w14:textId="4FAAA83F" w:rsidR="0026375D" w:rsidRPr="00C065C2" w:rsidRDefault="0026375D" w:rsidP="002C1764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 w:rsidRPr="00C065C2">
              <w:rPr>
                <w:b/>
                <w:bCs/>
                <w:sz w:val="20"/>
              </w:rPr>
              <w:t>Precondition</w:t>
            </w:r>
            <w:proofErr w:type="spellEnd"/>
            <w:r>
              <w:rPr>
                <w:b/>
                <w:bCs/>
                <w:sz w:val="20"/>
              </w:rPr>
              <w:t xml:space="preserve">: </w:t>
            </w:r>
            <w:r>
              <w:rPr>
                <w:sz w:val="20"/>
              </w:rPr>
              <w:t xml:space="preserve">Hook zieht ein </w:t>
            </w:r>
            <w:r>
              <w:rPr>
                <w:sz w:val="20"/>
              </w:rPr>
              <w:t xml:space="preserve">Sack </w:t>
            </w:r>
            <w:r>
              <w:rPr>
                <w:sz w:val="20"/>
              </w:rPr>
              <w:t>hoch</w:t>
            </w:r>
          </w:p>
          <w:p w14:paraId="6DC02548" w14:textId="77ECC11F" w:rsidR="0026375D" w:rsidRPr="00820443" w:rsidRDefault="0026375D" w:rsidP="002C1764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Ereignis: 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 xml:space="preserve">Beim Empfang des </w:t>
            </w:r>
            <w:r>
              <w:rPr>
                <w:bCs/>
                <w:sz w:val="20"/>
              </w:rPr>
              <w:t xml:space="preserve">Sack wird entweder eine Dynamite, </w:t>
            </w:r>
            <w:r w:rsidR="00D45805">
              <w:rPr>
                <w:bCs/>
                <w:sz w:val="20"/>
              </w:rPr>
              <w:t xml:space="preserve">ein Wert von </w:t>
            </w:r>
            <w:r>
              <w:rPr>
                <w:bCs/>
                <w:sz w:val="20"/>
              </w:rPr>
              <w:t>ein</w:t>
            </w:r>
            <w:r w:rsidR="00D45805">
              <w:rPr>
                <w:bCs/>
                <w:sz w:val="20"/>
              </w:rPr>
              <w:t>em</w:t>
            </w:r>
            <w:r>
              <w:rPr>
                <w:bCs/>
                <w:sz w:val="20"/>
              </w:rPr>
              <w:t xml:space="preserve"> Gold oder ein</w:t>
            </w:r>
            <w:r w:rsidR="00D45805">
              <w:rPr>
                <w:bCs/>
                <w:sz w:val="20"/>
              </w:rPr>
              <w:t>em</w:t>
            </w:r>
            <w:r>
              <w:rPr>
                <w:bCs/>
                <w:sz w:val="20"/>
              </w:rPr>
              <w:t xml:space="preserve"> D</w:t>
            </w:r>
            <w:r w:rsidR="00D45805">
              <w:rPr>
                <w:bCs/>
                <w:sz w:val="20"/>
              </w:rPr>
              <w:t>iamant addiert.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901" w:type="pct"/>
            <w:gridSpan w:val="4"/>
          </w:tcPr>
          <w:p w14:paraId="7F63258D" w14:textId="77777777" w:rsidR="0026375D" w:rsidRPr="008E12EC" w:rsidRDefault="0026375D" w:rsidP="002C1764">
            <w:pPr>
              <w:spacing w:before="40" w:after="40"/>
              <w:rPr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>
              <w:rPr>
                <w:b/>
                <w:bCs/>
                <w:sz w:val="20"/>
              </w:rPr>
              <w:t>01</w:t>
            </w:r>
            <w:r w:rsidRPr="003713D4">
              <w:rPr>
                <w:b/>
                <w:bCs/>
                <w:sz w:val="20"/>
              </w:rPr>
              <w:t>:</w:t>
            </w:r>
            <w:r w:rsidRPr="003713D4">
              <w:rPr>
                <w:bCs/>
                <w:sz w:val="20"/>
              </w:rPr>
              <w:t xml:space="preserve">  </w:t>
            </w:r>
            <w:r w:rsidRPr="00C065C2">
              <w:rPr>
                <w:bCs/>
                <w:sz w:val="20"/>
              </w:rPr>
              <w:t>Keine Fehlerbehandlung oder Ausnahmesituation</w:t>
            </w:r>
          </w:p>
        </w:tc>
      </w:tr>
      <w:tr w:rsidR="00D45805" w:rsidRPr="005F76E4" w14:paraId="56004245" w14:textId="77777777" w:rsidTr="002C1764">
        <w:trPr>
          <w:trHeight w:val="6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" w:type="pct"/>
            <w:shd w:val="clear" w:color="auto" w:fill="92D050"/>
          </w:tcPr>
          <w:p w14:paraId="592AB600" w14:textId="77777777" w:rsidR="0026375D" w:rsidRPr="005F76E4" w:rsidRDefault="0026375D" w:rsidP="002C1764">
            <w:pPr>
              <w:spacing w:before="40" w:after="40"/>
              <w:rPr>
                <w:b/>
                <w:bCs/>
                <w:sz w:val="20"/>
              </w:rPr>
            </w:pPr>
            <w:r w:rsidRPr="005F76E4">
              <w:rPr>
                <w:b/>
                <w:bCs/>
                <w:sz w:val="20"/>
              </w:rPr>
              <w:t>#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87" w:type="pct"/>
            <w:shd w:val="clear" w:color="auto" w:fill="92D050"/>
          </w:tcPr>
          <w:p w14:paraId="5694F943" w14:textId="77777777" w:rsidR="0026375D" w:rsidRPr="005F76E4" w:rsidRDefault="0026375D" w:rsidP="002C1764">
            <w:pPr>
              <w:spacing w:before="40" w:after="40"/>
              <w:rPr>
                <w:b/>
                <w:bCs/>
                <w:sz w:val="20"/>
              </w:rPr>
            </w:pPr>
            <w:r w:rsidRPr="005F76E4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</w:rPr>
              <w:t>UseCase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3" w:type="pct"/>
            <w:shd w:val="clear" w:color="auto" w:fill="00B0F0"/>
          </w:tcPr>
          <w:p w14:paraId="2C2B6252" w14:textId="77777777" w:rsidR="0026375D" w:rsidRPr="005F76E4" w:rsidRDefault="0026375D" w:rsidP="002C1764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16" w:type="pct"/>
            <w:shd w:val="clear" w:color="auto" w:fill="00B0F0"/>
          </w:tcPr>
          <w:p w14:paraId="1767BB9C" w14:textId="77777777" w:rsidR="0026375D" w:rsidRPr="005F76E4" w:rsidRDefault="0026375D" w:rsidP="002C1764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Erw</w:t>
            </w:r>
            <w:proofErr w:type="spellEnd"/>
            <w:r>
              <w:rPr>
                <w:b/>
                <w:bCs/>
                <w:sz w:val="20"/>
              </w:rPr>
              <w:t xml:space="preserve">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pct"/>
            <w:shd w:val="clear" w:color="auto" w:fill="00B0F0"/>
          </w:tcPr>
          <w:p w14:paraId="0194FEA8" w14:textId="77777777" w:rsidR="0026375D" w:rsidRPr="005F76E4" w:rsidRDefault="0026375D" w:rsidP="002C1764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9" w:type="pct"/>
            <w:shd w:val="clear" w:color="auto" w:fill="00B0F0"/>
          </w:tcPr>
          <w:p w14:paraId="4BFA223C" w14:textId="77777777" w:rsidR="0026375D" w:rsidRPr="005F76E4" w:rsidRDefault="0026375D" w:rsidP="002C1764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D45805" w:rsidRPr="005F76E4" w14:paraId="67540D10" w14:textId="77777777" w:rsidTr="002C1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" w:type="pct"/>
            <w:shd w:val="clear" w:color="auto" w:fill="92D050"/>
          </w:tcPr>
          <w:p w14:paraId="62FB3AA3" w14:textId="77777777" w:rsidR="0026375D" w:rsidRPr="005F76E4" w:rsidRDefault="0026375D" w:rsidP="002C1764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87" w:type="pct"/>
            <w:shd w:val="clear" w:color="auto" w:fill="92D050"/>
          </w:tcPr>
          <w:p w14:paraId="5B057CCB" w14:textId="2D4946A7" w:rsidR="0026375D" w:rsidRPr="005F76E4" w:rsidRDefault="00D45805" w:rsidP="002C1764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Sack wird getroffen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3" w:type="pct"/>
            <w:shd w:val="clear" w:color="auto" w:fill="00B0F0"/>
          </w:tcPr>
          <w:p w14:paraId="7C916211" w14:textId="11F05719" w:rsidR="0026375D" w:rsidRDefault="00D45805" w:rsidP="002C1764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Sack wird raufgezogen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16" w:type="pct"/>
            <w:shd w:val="clear" w:color="auto" w:fill="00B0F0"/>
          </w:tcPr>
          <w:p w14:paraId="32AFB984" w14:textId="77777777" w:rsidR="00D45805" w:rsidRDefault="00D45805" w:rsidP="00D45805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Im Sack gibt es folgende Items:</w:t>
            </w:r>
          </w:p>
          <w:p w14:paraId="706C1CB6" w14:textId="4CE7ED13" w:rsidR="00D45805" w:rsidRDefault="00D45805" w:rsidP="00D45805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Dynamite, Gold, Diamant. Eine von denen wird empfangen.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pct"/>
            <w:shd w:val="clear" w:color="auto" w:fill="00B0F0"/>
          </w:tcPr>
          <w:p w14:paraId="7E9659BD" w14:textId="3EB1FFED" w:rsidR="0026375D" w:rsidRDefault="00D45805" w:rsidP="002C1764">
            <w:pPr>
              <w:spacing w:before="40" w:after="40"/>
              <w:rPr>
                <w:b/>
                <w:bCs/>
                <w:sz w:val="20"/>
              </w:rPr>
            </w:pPr>
            <w:r w:rsidRPr="00D45805">
              <w:rPr>
                <w:b/>
                <w:bCs/>
                <w:sz w:val="20"/>
              </w:rPr>
              <w:drawing>
                <wp:inline distT="0" distB="0" distL="0" distR="0" wp14:anchorId="4DB404D5" wp14:editId="161E7CE6">
                  <wp:extent cx="2162196" cy="1021233"/>
                  <wp:effectExtent l="0" t="0" r="0" b="762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980" cy="1044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9" w:type="pct"/>
            <w:shd w:val="clear" w:color="auto" w:fill="00B0F0"/>
          </w:tcPr>
          <w:p w14:paraId="68FDAFF4" w14:textId="77777777" w:rsidR="0026375D" w:rsidRPr="007E1ABF" w:rsidRDefault="0026375D" w:rsidP="002C1764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Cs/>
                <w:sz w:val="20"/>
              </w:rPr>
              <w:t xml:space="preserve">- </w:t>
            </w:r>
          </w:p>
        </w:tc>
      </w:tr>
      <w:tr w:rsidR="00D45805" w:rsidRPr="005F76E4" w14:paraId="470C5F55" w14:textId="77777777" w:rsidTr="002C1764">
        <w:trPr>
          <w:trHeight w:val="6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" w:type="pct"/>
            <w:shd w:val="clear" w:color="auto" w:fill="92D050"/>
          </w:tcPr>
          <w:p w14:paraId="2A6BB377" w14:textId="77777777" w:rsidR="00D45805" w:rsidRDefault="00D45805" w:rsidP="002C1764">
            <w:pPr>
              <w:spacing w:before="40" w:after="40"/>
              <w:rPr>
                <w:b/>
                <w:bCs/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87" w:type="pct"/>
            <w:shd w:val="clear" w:color="auto" w:fill="92D050"/>
          </w:tcPr>
          <w:p w14:paraId="00D0B028" w14:textId="3D0AE4ED" w:rsidR="00D45805" w:rsidRDefault="00D45805" w:rsidP="002C1764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Sack wird geöffnet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3" w:type="pct"/>
            <w:shd w:val="clear" w:color="auto" w:fill="00B0F0"/>
          </w:tcPr>
          <w:p w14:paraId="61028C6D" w14:textId="3E3D1605" w:rsidR="00D45805" w:rsidRDefault="00D45805" w:rsidP="002C1764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Beim Empfang vom Sack wird es geöffnet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16" w:type="pct"/>
            <w:shd w:val="clear" w:color="auto" w:fill="00B0F0"/>
          </w:tcPr>
          <w:p w14:paraId="39D21DA5" w14:textId="120EECAF" w:rsidR="00D45805" w:rsidRDefault="00D45805" w:rsidP="00D45805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Der Inhalt vom Sack wird verwendet. </w:t>
            </w:r>
            <w:proofErr w:type="spellStart"/>
            <w:r>
              <w:rPr>
                <w:b/>
                <w:bCs/>
                <w:sz w:val="20"/>
              </w:rPr>
              <w:t>Z.b.</w:t>
            </w:r>
            <w:proofErr w:type="spellEnd"/>
            <w:r>
              <w:rPr>
                <w:b/>
                <w:bCs/>
                <w:sz w:val="20"/>
              </w:rPr>
              <w:t xml:space="preserve"> Eine Dynamite wird addiert.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pct"/>
            <w:shd w:val="clear" w:color="auto" w:fill="00B0F0"/>
          </w:tcPr>
          <w:p w14:paraId="4CC82566" w14:textId="034E1ED8" w:rsidR="00D45805" w:rsidRPr="00D45805" w:rsidRDefault="00D45805" w:rsidP="002C1764">
            <w:pPr>
              <w:spacing w:before="40" w:after="40"/>
              <w:rPr>
                <w:b/>
                <w:bCs/>
                <w:sz w:val="20"/>
              </w:rPr>
            </w:pPr>
            <w:r w:rsidRPr="00D45805">
              <w:rPr>
                <w:b/>
                <w:bCs/>
                <w:sz w:val="20"/>
              </w:rPr>
              <w:drawing>
                <wp:inline distT="0" distB="0" distL="0" distR="0" wp14:anchorId="6701F864" wp14:editId="6A6B94C1">
                  <wp:extent cx="2154711" cy="665683"/>
                  <wp:effectExtent l="0" t="0" r="0" b="127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7708" cy="71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9" w:type="pct"/>
            <w:shd w:val="clear" w:color="auto" w:fill="00B0F0"/>
          </w:tcPr>
          <w:p w14:paraId="354F8775" w14:textId="77777777" w:rsidR="00D45805" w:rsidRDefault="00D45805" w:rsidP="002C1764">
            <w:pPr>
              <w:spacing w:before="40" w:after="40"/>
              <w:rPr>
                <w:bCs/>
                <w:sz w:val="20"/>
              </w:rPr>
            </w:pPr>
          </w:p>
        </w:tc>
      </w:tr>
      <w:tr w:rsidR="00D45805" w:rsidRPr="00F20189" w14:paraId="1E71B9DF" w14:textId="77777777" w:rsidTr="002C1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9" w:type="pct"/>
            <w:gridSpan w:val="2"/>
          </w:tcPr>
          <w:p w14:paraId="1E860E75" w14:textId="77777777" w:rsidR="0026375D" w:rsidRDefault="0026375D" w:rsidP="002C1764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Das Item ist verschwunden und wurde zum Score dazugezählt.</w:t>
            </w:r>
            <w:r>
              <w:rPr>
                <w:bCs/>
                <w:sz w:val="20"/>
              </w:rPr>
              <w:br/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901" w:type="pct"/>
            <w:gridSpan w:val="4"/>
          </w:tcPr>
          <w:p w14:paraId="17E56AB5" w14:textId="77777777" w:rsidR="0026375D" w:rsidRDefault="0026375D" w:rsidP="002C1764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 xml:space="preserve">: </w:t>
            </w:r>
          </w:p>
          <w:p w14:paraId="573B712D" w14:textId="77777777" w:rsidR="0026375D" w:rsidRPr="00C5754B" w:rsidRDefault="0026375D" w:rsidP="002C1764">
            <w:pPr>
              <w:spacing w:before="40" w:after="40"/>
              <w:rPr>
                <w:sz w:val="20"/>
              </w:rPr>
            </w:pPr>
            <w:r>
              <w:rPr>
                <w:bCs/>
                <w:sz w:val="20"/>
              </w:rPr>
              <w:t>Das Item ist verschwunden und wurde zum Score dazugezählt. Die richtigen Scores werden je nach Item gesetzt.</w:t>
            </w:r>
          </w:p>
        </w:tc>
      </w:tr>
    </w:tbl>
    <w:p w14:paraId="1CDAE173" w14:textId="77777777" w:rsidR="0026375D" w:rsidRDefault="0026375D">
      <w:pPr>
        <w:spacing w:before="0" w:after="0"/>
      </w:pPr>
    </w:p>
    <w:p w14:paraId="03C85F25" w14:textId="77777777" w:rsidR="00D45805" w:rsidRDefault="00D45805">
      <w:pPr>
        <w:spacing w:before="0" w:after="0"/>
      </w:pPr>
      <w:r>
        <w:br w:type="page"/>
      </w:r>
    </w:p>
    <w:tbl>
      <w:tblPr>
        <w:tblStyle w:val="EinfacheTabelle2"/>
        <w:tblW w:w="5000" w:type="pct"/>
        <w:tblLook w:val="0000" w:firstRow="0" w:lastRow="0" w:firstColumn="0" w:lastColumn="0" w:noHBand="0" w:noVBand="0"/>
      </w:tblPr>
      <w:tblGrid>
        <w:gridCol w:w="328"/>
        <w:gridCol w:w="2848"/>
        <w:gridCol w:w="2479"/>
        <w:gridCol w:w="4131"/>
        <w:gridCol w:w="4094"/>
        <w:gridCol w:w="795"/>
      </w:tblGrid>
      <w:tr w:rsidR="00D45805" w:rsidRPr="00F20189" w14:paraId="68DC4420" w14:textId="77777777" w:rsidTr="002C1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9" w:type="pct"/>
            <w:gridSpan w:val="2"/>
          </w:tcPr>
          <w:p w14:paraId="38F6B255" w14:textId="77777777" w:rsidR="00D45805" w:rsidRPr="003C5C08" w:rsidRDefault="00D45805" w:rsidP="002C1764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lastRenderedPageBreak/>
              <w:t>Use-Case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901" w:type="pct"/>
            <w:gridSpan w:val="4"/>
          </w:tcPr>
          <w:p w14:paraId="6B2440F1" w14:textId="77777777" w:rsidR="00D45805" w:rsidRPr="003C5C08" w:rsidRDefault="00D45805" w:rsidP="002C1764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D45805" w:rsidRPr="005D237B" w14:paraId="64201CEA" w14:textId="77777777" w:rsidTr="002C176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9" w:type="pct"/>
            <w:gridSpan w:val="2"/>
            <w:shd w:val="clear" w:color="auto" w:fill="92D050"/>
          </w:tcPr>
          <w:p w14:paraId="652E7316" w14:textId="77777777" w:rsidR="00D45805" w:rsidRPr="00C5754B" w:rsidRDefault="00D45805" w:rsidP="002C1764">
            <w:pPr>
              <w:spacing w:before="40" w:after="40"/>
              <w:rPr>
                <w:b/>
                <w:sz w:val="20"/>
              </w:rPr>
            </w:pPr>
            <w:r w:rsidRPr="00C5754B">
              <w:rPr>
                <w:b/>
                <w:sz w:val="20"/>
              </w:rPr>
              <w:t>UC «</w:t>
            </w:r>
            <w:proofErr w:type="spellStart"/>
            <w:r>
              <w:rPr>
                <w:b/>
                <w:sz w:val="20"/>
              </w:rPr>
              <w:t>goldminer_usecase.mdj</w:t>
            </w:r>
            <w:proofErr w:type="spellEnd"/>
            <w:r w:rsidRPr="00C5754B">
              <w:rPr>
                <w:b/>
                <w:sz w:val="20"/>
              </w:rPr>
              <w:t>»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901" w:type="pct"/>
            <w:gridSpan w:val="4"/>
          </w:tcPr>
          <w:p w14:paraId="42020FAC" w14:textId="1887E32A" w:rsidR="00D45805" w:rsidRPr="005D237B" w:rsidRDefault="00D45805" w:rsidP="002C1764">
            <w:pPr>
              <w:spacing w:before="40" w:after="40"/>
              <w:rPr>
                <w:b/>
                <w:bCs/>
                <w:sz w:val="20"/>
              </w:rPr>
            </w:pPr>
            <w:r w:rsidRPr="005D237B">
              <w:rPr>
                <w:b/>
                <w:bCs/>
                <w:sz w:val="20"/>
              </w:rPr>
              <w:t>Test-Case „</w:t>
            </w:r>
            <w:r>
              <w:rPr>
                <w:b/>
                <w:bCs/>
                <w:sz w:val="20"/>
              </w:rPr>
              <w:t>Dynamite</w:t>
            </w:r>
            <w:r w:rsidRPr="005D237B">
              <w:rPr>
                <w:b/>
                <w:bCs/>
                <w:sz w:val="20"/>
              </w:rPr>
              <w:t>“</w:t>
            </w:r>
          </w:p>
        </w:tc>
      </w:tr>
      <w:tr w:rsidR="00D45805" w:rsidRPr="003713D4" w14:paraId="05CA40DF" w14:textId="77777777" w:rsidTr="002C1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9" w:type="pct"/>
            <w:gridSpan w:val="2"/>
            <w:shd w:val="clear" w:color="auto" w:fill="92D050"/>
          </w:tcPr>
          <w:p w14:paraId="3F021845" w14:textId="1D4C2733" w:rsidR="00D45805" w:rsidRPr="00C5754B" w:rsidRDefault="00D45805" w:rsidP="002C1764">
            <w:pPr>
              <w:spacing w:before="40" w:after="40"/>
              <w:rPr>
                <w:bCs/>
                <w:sz w:val="20"/>
              </w:rPr>
            </w:pPr>
            <w:r w:rsidRPr="00C5754B">
              <w:rPr>
                <w:b/>
                <w:bCs/>
                <w:sz w:val="20"/>
              </w:rPr>
              <w:t>Akteur:</w:t>
            </w:r>
            <w:r w:rsidRPr="00C5754B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Dynamite</w:t>
            </w:r>
          </w:p>
          <w:p w14:paraId="4E69F20C" w14:textId="352FB4B8" w:rsidR="00D45805" w:rsidRPr="00C065C2" w:rsidRDefault="00D45805" w:rsidP="002C1764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 w:rsidRPr="00C065C2">
              <w:rPr>
                <w:b/>
                <w:bCs/>
                <w:sz w:val="20"/>
              </w:rPr>
              <w:t>Precondition</w:t>
            </w:r>
            <w:proofErr w:type="spellEnd"/>
            <w:r>
              <w:rPr>
                <w:b/>
                <w:bCs/>
                <w:sz w:val="20"/>
              </w:rPr>
              <w:t xml:space="preserve">: </w:t>
            </w:r>
            <w:r>
              <w:rPr>
                <w:sz w:val="20"/>
              </w:rPr>
              <w:t>Miner verwendet eine Dynamite</w:t>
            </w:r>
          </w:p>
          <w:p w14:paraId="51778E2D" w14:textId="32C0929B" w:rsidR="00D45805" w:rsidRPr="00820443" w:rsidRDefault="00D45805" w:rsidP="002C1764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Ereignis: 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Wenn der Miner eine Stein trifft, kann er mit der Dynamite es in die Luft springen.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901" w:type="pct"/>
            <w:gridSpan w:val="4"/>
          </w:tcPr>
          <w:p w14:paraId="729629B0" w14:textId="77777777" w:rsidR="00D45805" w:rsidRPr="008E12EC" w:rsidRDefault="00D45805" w:rsidP="002C1764">
            <w:pPr>
              <w:spacing w:before="40" w:after="40"/>
              <w:rPr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>
              <w:rPr>
                <w:b/>
                <w:bCs/>
                <w:sz w:val="20"/>
              </w:rPr>
              <w:t>01</w:t>
            </w:r>
            <w:r w:rsidRPr="003713D4">
              <w:rPr>
                <w:b/>
                <w:bCs/>
                <w:sz w:val="20"/>
              </w:rPr>
              <w:t>:</w:t>
            </w:r>
            <w:r w:rsidRPr="003713D4">
              <w:rPr>
                <w:bCs/>
                <w:sz w:val="20"/>
              </w:rPr>
              <w:t xml:space="preserve">  </w:t>
            </w:r>
            <w:r w:rsidRPr="00C065C2">
              <w:rPr>
                <w:bCs/>
                <w:sz w:val="20"/>
              </w:rPr>
              <w:t>Keine Fehlerbehandlung oder Ausnahmesituation</w:t>
            </w:r>
          </w:p>
        </w:tc>
      </w:tr>
      <w:tr w:rsidR="00D45805" w:rsidRPr="005F76E4" w14:paraId="57D64541" w14:textId="77777777" w:rsidTr="002C1764">
        <w:trPr>
          <w:trHeight w:val="6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" w:type="pct"/>
            <w:shd w:val="clear" w:color="auto" w:fill="92D050"/>
          </w:tcPr>
          <w:p w14:paraId="3B276F46" w14:textId="77777777" w:rsidR="00D45805" w:rsidRPr="005F76E4" w:rsidRDefault="00D45805" w:rsidP="002C1764">
            <w:pPr>
              <w:spacing w:before="40" w:after="40"/>
              <w:rPr>
                <w:b/>
                <w:bCs/>
                <w:sz w:val="20"/>
              </w:rPr>
            </w:pPr>
            <w:r w:rsidRPr="005F76E4">
              <w:rPr>
                <w:b/>
                <w:bCs/>
                <w:sz w:val="20"/>
              </w:rPr>
              <w:t>#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87" w:type="pct"/>
            <w:shd w:val="clear" w:color="auto" w:fill="92D050"/>
          </w:tcPr>
          <w:p w14:paraId="72E4961C" w14:textId="77777777" w:rsidR="00D45805" w:rsidRPr="005F76E4" w:rsidRDefault="00D45805" w:rsidP="002C1764">
            <w:pPr>
              <w:spacing w:before="40" w:after="40"/>
              <w:rPr>
                <w:b/>
                <w:bCs/>
                <w:sz w:val="20"/>
              </w:rPr>
            </w:pPr>
            <w:r w:rsidRPr="005F76E4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</w:rPr>
              <w:t>UseCase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3" w:type="pct"/>
            <w:shd w:val="clear" w:color="auto" w:fill="00B0F0"/>
          </w:tcPr>
          <w:p w14:paraId="465FAD87" w14:textId="77777777" w:rsidR="00D45805" w:rsidRPr="005F76E4" w:rsidRDefault="00D45805" w:rsidP="002C1764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16" w:type="pct"/>
            <w:shd w:val="clear" w:color="auto" w:fill="00B0F0"/>
          </w:tcPr>
          <w:p w14:paraId="5F90E989" w14:textId="77777777" w:rsidR="00D45805" w:rsidRPr="005F76E4" w:rsidRDefault="00D45805" w:rsidP="002C1764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Erw</w:t>
            </w:r>
            <w:proofErr w:type="spellEnd"/>
            <w:r>
              <w:rPr>
                <w:b/>
                <w:bCs/>
                <w:sz w:val="20"/>
              </w:rPr>
              <w:t xml:space="preserve">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pct"/>
            <w:shd w:val="clear" w:color="auto" w:fill="00B0F0"/>
          </w:tcPr>
          <w:p w14:paraId="555C1046" w14:textId="77777777" w:rsidR="00D45805" w:rsidRPr="005F76E4" w:rsidRDefault="00D45805" w:rsidP="002C1764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9" w:type="pct"/>
            <w:shd w:val="clear" w:color="auto" w:fill="00B0F0"/>
          </w:tcPr>
          <w:p w14:paraId="47E92FA9" w14:textId="77777777" w:rsidR="00D45805" w:rsidRPr="005F76E4" w:rsidRDefault="00D45805" w:rsidP="002C1764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D45805" w:rsidRPr="005F76E4" w14:paraId="71C8C5FB" w14:textId="77777777" w:rsidTr="002C1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" w:type="pct"/>
            <w:shd w:val="clear" w:color="auto" w:fill="92D050"/>
          </w:tcPr>
          <w:p w14:paraId="522BA6CE" w14:textId="77777777" w:rsidR="00D45805" w:rsidRPr="005F76E4" w:rsidRDefault="00D45805" w:rsidP="002C1764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87" w:type="pct"/>
            <w:shd w:val="clear" w:color="auto" w:fill="92D050"/>
          </w:tcPr>
          <w:p w14:paraId="6FAAFEA8" w14:textId="28A70DA5" w:rsidR="00D45805" w:rsidRPr="005F76E4" w:rsidRDefault="00D45805" w:rsidP="002C1764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Eine Stein wird getroffen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3" w:type="pct"/>
            <w:shd w:val="clear" w:color="auto" w:fill="00B0F0"/>
          </w:tcPr>
          <w:p w14:paraId="0DF85A5C" w14:textId="0A9450D9" w:rsidR="00D45805" w:rsidRDefault="00D45805" w:rsidP="002C1764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Ein Stein wird raufgezogen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16" w:type="pct"/>
            <w:shd w:val="clear" w:color="auto" w:fill="00B0F0"/>
          </w:tcPr>
          <w:p w14:paraId="5D6FDF27" w14:textId="50A45529" w:rsidR="00D45805" w:rsidRDefault="00D45805" w:rsidP="002C1764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Hook zieht die Stein herauf.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pct"/>
            <w:shd w:val="clear" w:color="auto" w:fill="00B0F0"/>
          </w:tcPr>
          <w:p w14:paraId="27D0C259" w14:textId="28AC7775" w:rsidR="00D45805" w:rsidRDefault="00D45805" w:rsidP="002C1764">
            <w:pPr>
              <w:spacing w:before="40" w:after="40"/>
              <w:rPr>
                <w:b/>
                <w:bCs/>
                <w:sz w:val="20"/>
              </w:rPr>
            </w:pPr>
            <w:r w:rsidRPr="00D45805">
              <w:rPr>
                <w:b/>
                <w:bCs/>
                <w:sz w:val="20"/>
              </w:rPr>
              <w:drawing>
                <wp:inline distT="0" distB="0" distL="0" distR="0" wp14:anchorId="7B6F7D32" wp14:editId="4344F49D">
                  <wp:extent cx="2443276" cy="1169587"/>
                  <wp:effectExtent l="0" t="0" r="0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325" cy="1180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9" w:type="pct"/>
            <w:shd w:val="clear" w:color="auto" w:fill="00B0F0"/>
          </w:tcPr>
          <w:p w14:paraId="0EBC8862" w14:textId="77777777" w:rsidR="00D45805" w:rsidRPr="007E1ABF" w:rsidRDefault="00D45805" w:rsidP="002C1764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Cs/>
                <w:sz w:val="20"/>
              </w:rPr>
              <w:t xml:space="preserve">- </w:t>
            </w:r>
          </w:p>
        </w:tc>
      </w:tr>
      <w:tr w:rsidR="00D45805" w:rsidRPr="005F76E4" w14:paraId="055A82A6" w14:textId="77777777" w:rsidTr="002C1764">
        <w:trPr>
          <w:trHeight w:val="6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" w:type="pct"/>
            <w:shd w:val="clear" w:color="auto" w:fill="92D050"/>
          </w:tcPr>
          <w:p w14:paraId="6CF9BC2B" w14:textId="77777777" w:rsidR="00D45805" w:rsidRDefault="00D45805" w:rsidP="002C1764">
            <w:pPr>
              <w:spacing w:before="40" w:after="40"/>
              <w:rPr>
                <w:b/>
                <w:bCs/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87" w:type="pct"/>
            <w:shd w:val="clear" w:color="auto" w:fill="92D050"/>
          </w:tcPr>
          <w:p w14:paraId="43B4BAAD" w14:textId="2952C669" w:rsidR="00D45805" w:rsidRDefault="00D45805" w:rsidP="002C1764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Die Stein wird in die Luft gesprengt.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3" w:type="pct"/>
            <w:shd w:val="clear" w:color="auto" w:fill="00B0F0"/>
          </w:tcPr>
          <w:p w14:paraId="076A5ED6" w14:textId="64B7C896" w:rsidR="00D45805" w:rsidRDefault="00D45805" w:rsidP="002C1764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Dynamite wird verwendet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16" w:type="pct"/>
            <w:shd w:val="clear" w:color="auto" w:fill="00B0F0"/>
          </w:tcPr>
          <w:p w14:paraId="16C4DF02" w14:textId="66DF0037" w:rsidR="00D45805" w:rsidRDefault="00D45805" w:rsidP="002C1764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Stein wird explodiert.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pct"/>
            <w:shd w:val="clear" w:color="auto" w:fill="00B0F0"/>
          </w:tcPr>
          <w:p w14:paraId="19AC0A19" w14:textId="44A6DD2A" w:rsidR="00D45805" w:rsidRPr="00D45805" w:rsidRDefault="00D45805" w:rsidP="002C1764">
            <w:pPr>
              <w:spacing w:before="40" w:after="40"/>
              <w:rPr>
                <w:b/>
                <w:bCs/>
                <w:sz w:val="20"/>
              </w:rPr>
            </w:pPr>
            <w:r w:rsidRPr="00D45805">
              <w:rPr>
                <w:b/>
                <w:bCs/>
                <w:sz w:val="20"/>
              </w:rPr>
              <w:drawing>
                <wp:inline distT="0" distB="0" distL="0" distR="0" wp14:anchorId="507F7C08" wp14:editId="554C9E0E">
                  <wp:extent cx="2462972" cy="1106881"/>
                  <wp:effectExtent l="0" t="0" r="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0719" cy="1114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9" w:type="pct"/>
            <w:shd w:val="clear" w:color="auto" w:fill="00B0F0"/>
          </w:tcPr>
          <w:p w14:paraId="780C27A9" w14:textId="77777777" w:rsidR="00D45805" w:rsidRDefault="00D45805" w:rsidP="002C1764">
            <w:pPr>
              <w:spacing w:before="40" w:after="40"/>
              <w:rPr>
                <w:bCs/>
                <w:sz w:val="20"/>
              </w:rPr>
            </w:pPr>
          </w:p>
        </w:tc>
      </w:tr>
      <w:tr w:rsidR="00D45805" w:rsidRPr="00F20189" w14:paraId="14A668A0" w14:textId="77777777" w:rsidTr="002C1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9" w:type="pct"/>
            <w:gridSpan w:val="2"/>
          </w:tcPr>
          <w:p w14:paraId="6C1BD20E" w14:textId="77777777" w:rsidR="00D45805" w:rsidRDefault="00D45805" w:rsidP="002C1764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Das Item ist verschwunden und wurde zum Score dazugezählt.</w:t>
            </w:r>
            <w:r>
              <w:rPr>
                <w:bCs/>
                <w:sz w:val="20"/>
              </w:rPr>
              <w:br/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901" w:type="pct"/>
            <w:gridSpan w:val="4"/>
          </w:tcPr>
          <w:p w14:paraId="025666F7" w14:textId="77777777" w:rsidR="00D45805" w:rsidRDefault="00D45805" w:rsidP="002C1764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 xml:space="preserve">: </w:t>
            </w:r>
          </w:p>
          <w:p w14:paraId="47B8B938" w14:textId="77777777" w:rsidR="00D45805" w:rsidRPr="00C5754B" w:rsidRDefault="00D45805" w:rsidP="002C1764">
            <w:pPr>
              <w:spacing w:before="40" w:after="40"/>
              <w:rPr>
                <w:sz w:val="20"/>
              </w:rPr>
            </w:pPr>
            <w:r>
              <w:rPr>
                <w:bCs/>
                <w:sz w:val="20"/>
              </w:rPr>
              <w:t>Das Item ist verschwunden und wurde zum Score dazugezählt. Die richtigen Scores werden je nach Item gesetzt.</w:t>
            </w:r>
          </w:p>
        </w:tc>
      </w:tr>
    </w:tbl>
    <w:p w14:paraId="17D47B51" w14:textId="23FEDF47" w:rsidR="0026375D" w:rsidRDefault="0026375D">
      <w:pPr>
        <w:spacing w:before="0" w:after="0"/>
      </w:pPr>
      <w:r>
        <w:br w:type="page"/>
      </w:r>
    </w:p>
    <w:p w14:paraId="59FB1D72" w14:textId="77777777" w:rsidR="00C40362" w:rsidRPr="00603D0D" w:rsidRDefault="00C40362">
      <w:pPr>
        <w:spacing w:before="0" w:after="0"/>
        <w:sectPr w:rsidR="00C40362" w:rsidRPr="00603D0D" w:rsidSect="00110EBF">
          <w:pgSz w:w="16838" w:h="11906" w:orient="landscape" w:code="9"/>
          <w:pgMar w:top="1418" w:right="1245" w:bottom="1134" w:left="1134" w:header="851" w:footer="567" w:gutter="0"/>
          <w:cols w:space="567"/>
          <w:docGrid w:linePitch="326"/>
        </w:sectPr>
      </w:pPr>
    </w:p>
    <w:p w14:paraId="74F7D3E9" w14:textId="28064D7D" w:rsidR="00DE5F0A" w:rsidRPr="00F20189" w:rsidRDefault="00DE5F0A" w:rsidP="00502A8A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1134" w:hanging="1134"/>
      </w:pPr>
      <w:r w:rsidRPr="00F20189">
        <w:lastRenderedPageBreak/>
        <w:t>Review des Tests</w:t>
      </w:r>
      <w:bookmarkEnd w:id="10"/>
      <w:bookmarkEnd w:id="11"/>
      <w:r w:rsidR="00502A8A">
        <w:t xml:space="preserve"> durch den Tester: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DE5F0A" w:rsidRPr="00F20189" w14:paraId="4EF87CA4" w14:textId="77777777" w:rsidTr="00071867">
        <w:trPr>
          <w:tblHeader/>
        </w:trPr>
        <w:tc>
          <w:tcPr>
            <w:tcW w:w="9597" w:type="dxa"/>
            <w:tcBorders>
              <w:top w:val="single" w:sz="6" w:space="0" w:color="auto"/>
              <w:bottom w:val="nil"/>
            </w:tcBorders>
          </w:tcPr>
          <w:p w14:paraId="6289791F" w14:textId="370EFF7D" w:rsidR="00DE5F0A" w:rsidRPr="00502A8A" w:rsidRDefault="00DE5F0A" w:rsidP="001222EE">
            <w:pPr>
              <w:rPr>
                <w:i/>
              </w:rPr>
            </w:pPr>
          </w:p>
        </w:tc>
      </w:tr>
      <w:tr w:rsidR="00DE5F0A" w:rsidRPr="00F20189" w14:paraId="01600ED4" w14:textId="77777777" w:rsidTr="00071867">
        <w:tc>
          <w:tcPr>
            <w:tcW w:w="9597" w:type="dxa"/>
            <w:tcBorders>
              <w:top w:val="nil"/>
              <w:bottom w:val="single" w:sz="6" w:space="0" w:color="auto"/>
            </w:tcBorders>
          </w:tcPr>
          <w:p w14:paraId="2DD28C60" w14:textId="77777777" w:rsidR="00DE5F0A" w:rsidRPr="00F20189" w:rsidRDefault="00DE5F0A" w:rsidP="00071867">
            <w:pPr>
              <w:rPr>
                <w:b/>
                <w:bCs/>
              </w:rPr>
            </w:pPr>
          </w:p>
        </w:tc>
      </w:tr>
    </w:tbl>
    <w:p w14:paraId="03C175FF" w14:textId="77777777" w:rsidR="00DE5F0A" w:rsidRPr="00F20189" w:rsidRDefault="00DE5F0A" w:rsidP="00DE5F0A">
      <w:pPr>
        <w:pStyle w:val="berschrift1"/>
      </w:pPr>
      <w:bookmarkStart w:id="12" w:name="_Toc441971812"/>
      <w:bookmarkStart w:id="13" w:name="_Toc276541767"/>
      <w:proofErr w:type="spellStart"/>
      <w:r w:rsidRPr="00F20189">
        <w:t>Sign</w:t>
      </w:r>
      <w:proofErr w:type="spellEnd"/>
      <w:r w:rsidRPr="00F20189">
        <w:t>-Off</w:t>
      </w:r>
      <w:bookmarkEnd w:id="12"/>
      <w:bookmarkEnd w:id="13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DE5F0A" w:rsidRPr="00F20189" w14:paraId="0F45FCC1" w14:textId="77777777" w:rsidTr="00071867">
        <w:tc>
          <w:tcPr>
            <w:tcW w:w="9597" w:type="dxa"/>
            <w:tcBorders>
              <w:top w:val="single" w:sz="6" w:space="0" w:color="auto"/>
              <w:bottom w:val="nil"/>
            </w:tcBorders>
          </w:tcPr>
          <w:p w14:paraId="0C36040C" w14:textId="44D45CEB" w:rsidR="00D131FD" w:rsidRPr="00E81AD5" w:rsidRDefault="00D131FD" w:rsidP="00D131FD">
            <w:pPr>
              <w:keepNext/>
              <w:keepLines/>
              <w:ind w:left="567" w:hanging="454"/>
              <w:rPr>
                <w:b/>
                <w:bCs/>
              </w:rPr>
            </w:pPr>
            <w:r>
              <w:rPr>
                <w:b/>
                <w:bCs/>
              </w:rPr>
              <w:t>Mängelliste:</w:t>
            </w:r>
            <w:r>
              <w:rPr>
                <w:b/>
                <w:bCs/>
              </w:rPr>
              <w:br/>
            </w:r>
            <w:r w:rsidRPr="006F42B1">
              <w:rPr>
                <w:b/>
                <w:bCs/>
                <w:color w:val="008000"/>
              </w:rPr>
              <w:t>-</w:t>
            </w:r>
            <w:r w:rsidRPr="006F42B1">
              <w:rPr>
                <w:b/>
                <w:bCs/>
                <w:color w:val="008000"/>
              </w:rPr>
              <w:br/>
              <w:t>-</w:t>
            </w:r>
            <w:r w:rsidRPr="006F42B1">
              <w:rPr>
                <w:b/>
                <w:bCs/>
                <w:color w:val="008000"/>
              </w:rPr>
              <w:br/>
              <w:t>-</w:t>
            </w:r>
            <w:r w:rsidRPr="006F42B1">
              <w:rPr>
                <w:b/>
                <w:bCs/>
                <w:color w:val="008000"/>
              </w:rPr>
              <w:br/>
              <w:t>-</w:t>
            </w:r>
            <w:r w:rsidRPr="006F42B1">
              <w:rPr>
                <w:b/>
                <w:bCs/>
                <w:color w:val="008000"/>
              </w:rPr>
              <w:br/>
            </w:r>
          </w:p>
        </w:tc>
      </w:tr>
      <w:tr w:rsidR="00DE5F0A" w:rsidRPr="00F20189" w14:paraId="18E40D45" w14:textId="77777777" w:rsidTr="000718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347"/>
        </w:trPr>
        <w:tc>
          <w:tcPr>
            <w:tcW w:w="9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FE3B07" w14:textId="77777777" w:rsidR="00DE5F0A" w:rsidRPr="00F20189" w:rsidRDefault="00DE5F0A" w:rsidP="00071867">
            <w:pPr>
              <w:keepNext/>
              <w:keepLines/>
              <w:ind w:left="567" w:hanging="454"/>
              <w:rPr>
                <w:b/>
                <w:bCs/>
              </w:rPr>
            </w:pPr>
            <w:r w:rsidRPr="00F20189">
              <w:rPr>
                <w:b/>
                <w:bCs/>
              </w:rPr>
              <w:t>Der Test</w:t>
            </w:r>
          </w:p>
          <w:p w14:paraId="562B36E3" w14:textId="77777777" w:rsidR="00DE5F0A" w:rsidRPr="00F20189" w:rsidRDefault="00DE5F0A" w:rsidP="00071867">
            <w:pPr>
              <w:keepNext/>
              <w:keepLines/>
              <w:ind w:left="567" w:hanging="454"/>
              <w:rPr>
                <w:b/>
                <w:bCs/>
              </w:rPr>
            </w:pPr>
          </w:p>
          <w:p w14:paraId="52E576E8" w14:textId="20C3E1F0" w:rsidR="00DE5F0A" w:rsidRPr="00F20189" w:rsidRDefault="001222EE" w:rsidP="00071867">
            <w:r>
              <w:rPr>
                <w:color w:val="008000"/>
                <w:sz w:val="28"/>
                <w:szCs w:val="28"/>
              </w:rPr>
              <w:t>(</w:t>
            </w:r>
            <w:r w:rsidR="00DE5F0A" w:rsidRPr="00F20189">
              <w:rPr>
                <w:color w:val="008000"/>
                <w:sz w:val="28"/>
                <w:szCs w:val="28"/>
              </w:rPr>
              <w:t>)</w:t>
            </w:r>
            <w:r w:rsidR="00DE5F0A" w:rsidRPr="00F20189">
              <w:tab/>
              <w:t xml:space="preserve">wird </w:t>
            </w:r>
            <w:r w:rsidR="00DE5F0A" w:rsidRPr="006A36ED">
              <w:rPr>
                <w:b/>
              </w:rPr>
              <w:t>erfolgreich</w:t>
            </w:r>
            <w:r w:rsidR="00DE5F0A" w:rsidRPr="00F20189">
              <w:t xml:space="preserve"> abgenommen.</w:t>
            </w:r>
          </w:p>
          <w:p w14:paraId="480F9752" w14:textId="77777777" w:rsidR="00DE5F0A" w:rsidRPr="00F20189" w:rsidRDefault="00DE5F0A" w:rsidP="00071867"/>
          <w:p w14:paraId="192CF3FE" w14:textId="21F9B0AA" w:rsidR="00DE5F0A" w:rsidRPr="00F20189" w:rsidRDefault="001222EE" w:rsidP="00071867">
            <w:r>
              <w:rPr>
                <w:color w:val="008000"/>
                <w:sz w:val="28"/>
                <w:szCs w:val="28"/>
              </w:rPr>
              <w:t>(</w:t>
            </w:r>
            <w:r w:rsidR="00DE5F0A" w:rsidRPr="00F20189">
              <w:rPr>
                <w:color w:val="008000"/>
                <w:sz w:val="28"/>
                <w:szCs w:val="28"/>
              </w:rPr>
              <w:t>)</w:t>
            </w:r>
            <w:r w:rsidR="00DE5F0A" w:rsidRPr="00F20189">
              <w:tab/>
              <w:t xml:space="preserve">wird eingeschränkt abgenommen (Mängel siehe oben). </w:t>
            </w:r>
            <w:r w:rsidR="00D131FD">
              <w:br/>
            </w:r>
            <w:r w:rsidR="00D131FD">
              <w:tab/>
            </w:r>
            <w:r w:rsidR="00DE5F0A" w:rsidRPr="00F20189">
              <w:t>Der Tes</w:t>
            </w:r>
            <w:r w:rsidR="00D131FD">
              <w:t xml:space="preserve">t wird </w:t>
            </w:r>
            <w:r w:rsidR="00D131FD" w:rsidRPr="006A36ED">
              <w:rPr>
                <w:b/>
              </w:rPr>
              <w:t>trotzdem als erfolgreich</w:t>
            </w:r>
            <w:r w:rsidR="00D131FD">
              <w:t xml:space="preserve"> </w:t>
            </w:r>
            <w:r w:rsidR="00DE5F0A" w:rsidRPr="00F20189">
              <w:t>abgenommen erklärt.</w:t>
            </w:r>
          </w:p>
          <w:p w14:paraId="6C990A86" w14:textId="77777777" w:rsidR="00DE5F0A" w:rsidRPr="00F20189" w:rsidRDefault="00DE5F0A" w:rsidP="00071867"/>
          <w:p w14:paraId="115A8008" w14:textId="02FB27A7" w:rsidR="00DE5F0A" w:rsidRPr="00F20189" w:rsidRDefault="001222EE" w:rsidP="00071867">
            <w:r>
              <w:rPr>
                <w:color w:val="008000"/>
                <w:sz w:val="28"/>
                <w:szCs w:val="28"/>
              </w:rPr>
              <w:t>()</w:t>
            </w:r>
            <w:r w:rsidR="00DE5F0A" w:rsidRPr="00F20189">
              <w:tab/>
              <w:t xml:space="preserve">wird </w:t>
            </w:r>
            <w:r w:rsidR="00DE5F0A" w:rsidRPr="006A36ED">
              <w:rPr>
                <w:b/>
              </w:rPr>
              <w:t>nicht</w:t>
            </w:r>
            <w:r w:rsidR="00DE5F0A" w:rsidRPr="00F20189">
              <w:t xml:space="preserve"> abgenommen (aufgetretene Mängel siehe oben)</w:t>
            </w:r>
          </w:p>
          <w:p w14:paraId="57EE609D" w14:textId="77777777" w:rsidR="00DE5F0A" w:rsidRPr="00F20189" w:rsidRDefault="00DE5F0A" w:rsidP="00071867"/>
          <w:p w14:paraId="6EFD393B" w14:textId="03FD49C0" w:rsidR="00DE5F0A" w:rsidRPr="00F20189" w:rsidRDefault="00DE5F0A" w:rsidP="00071867">
            <w:r w:rsidRPr="00F20189">
              <w:t xml:space="preserve">Bis zum </w:t>
            </w:r>
            <w:r w:rsidR="005820D8">
              <w:t>angegebenen</w:t>
            </w:r>
            <w:r w:rsidRPr="00F20189">
              <w:t xml:space="preserve"> Zeitpunkt werden alle oben beschriebenen Mängel beseitigt.</w:t>
            </w:r>
          </w:p>
          <w:p w14:paraId="0389703E" w14:textId="7880A4C3" w:rsidR="00DE5F0A" w:rsidRPr="00966727" w:rsidRDefault="001222EE" w:rsidP="00071867">
            <w:pPr>
              <w:rPr>
                <w:color w:val="008000"/>
              </w:rPr>
            </w:pPr>
            <w:r>
              <w:rPr>
                <w:color w:val="008000"/>
                <w:sz w:val="28"/>
                <w:szCs w:val="28"/>
              </w:rPr>
              <w:t>(</w:t>
            </w:r>
            <w:r w:rsidR="00DE5F0A" w:rsidRPr="00F20189">
              <w:rPr>
                <w:color w:val="008000"/>
                <w:sz w:val="28"/>
                <w:szCs w:val="28"/>
              </w:rPr>
              <w:t>)</w:t>
            </w:r>
            <w:r w:rsidR="00DE5F0A" w:rsidRPr="00F20189">
              <w:rPr>
                <w:color w:val="008000"/>
              </w:rPr>
              <w:tab/>
            </w:r>
            <w:r w:rsidR="006A36ED" w:rsidRPr="00A7073C">
              <w:t xml:space="preserve">Datum: </w:t>
            </w:r>
          </w:p>
          <w:p w14:paraId="4AA3ABE7" w14:textId="77777777" w:rsidR="00DE5F0A" w:rsidRPr="00F20189" w:rsidRDefault="00DE5F0A" w:rsidP="00071867">
            <w:pPr>
              <w:rPr>
                <w:b/>
                <w:bCs/>
              </w:rPr>
            </w:pPr>
          </w:p>
          <w:p w14:paraId="04068B4C" w14:textId="77777777" w:rsidR="00DE5F0A" w:rsidRPr="00F20189" w:rsidRDefault="00DE5F0A" w:rsidP="00071867">
            <w:pPr>
              <w:rPr>
                <w:b/>
                <w:bCs/>
              </w:rPr>
            </w:pPr>
          </w:p>
          <w:p w14:paraId="0A1A95F0" w14:textId="77777777" w:rsidR="00DE5F0A" w:rsidRPr="00A7073C" w:rsidRDefault="00DE5F0A" w:rsidP="00071867">
            <w:pPr>
              <w:rPr>
                <w:i/>
                <w:iCs/>
              </w:rPr>
            </w:pPr>
            <w:r w:rsidRPr="00A7073C">
              <w:rPr>
                <w:b/>
                <w:bCs/>
              </w:rPr>
              <w:t>Test ist beendet und wurde korrekt durchgeführt</w:t>
            </w:r>
          </w:p>
          <w:p w14:paraId="465E494D" w14:textId="77777777" w:rsidR="00DE5F0A" w:rsidRPr="00F20189" w:rsidRDefault="00DE5F0A" w:rsidP="00071867">
            <w:pPr>
              <w:rPr>
                <w:b/>
                <w:bCs/>
              </w:rPr>
            </w:pPr>
          </w:p>
          <w:p w14:paraId="3CD48A4F" w14:textId="70F437D8" w:rsidR="00DE5F0A" w:rsidRPr="00E81AD5" w:rsidRDefault="00E81AD5" w:rsidP="00071867">
            <w:pPr>
              <w:rPr>
                <w:i/>
                <w:i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</w:t>
            </w:r>
            <w:r w:rsidR="00DE5F0A" w:rsidRPr="00A7073C">
              <w:rPr>
                <w:b/>
                <w:bCs/>
                <w:color w:val="008000"/>
              </w:rPr>
              <w:t>)</w:t>
            </w:r>
            <w:r w:rsidR="00DE5F0A" w:rsidRPr="00A7073C">
              <w:rPr>
                <w:b/>
                <w:bCs/>
                <w:color w:val="008000"/>
              </w:rPr>
              <w:tab/>
            </w:r>
            <w:r w:rsidR="00DE5F0A" w:rsidRPr="00A7073C">
              <w:rPr>
                <w:b/>
                <w:bCs/>
                <w:color w:val="008000"/>
              </w:rPr>
              <w:tab/>
              <w:t xml:space="preserve">Nein </w:t>
            </w:r>
            <w:proofErr w:type="gramStart"/>
            <w:r w:rsidR="00DE5F0A" w:rsidRPr="00A7073C">
              <w:rPr>
                <w:b/>
                <w:bCs/>
                <w:color w:val="008000"/>
              </w:rPr>
              <w:t>( )</w:t>
            </w:r>
            <w:proofErr w:type="gramEnd"/>
            <w:r w:rsidR="00DE5F0A" w:rsidRPr="00F20189">
              <w:rPr>
                <w:b/>
                <w:bCs/>
              </w:rPr>
              <w:tab/>
            </w:r>
            <w:r w:rsidR="00DE5F0A" w:rsidRPr="00F20189">
              <w:rPr>
                <w:b/>
                <w:bCs/>
              </w:rPr>
              <w:tab/>
              <w:t>Unterschrift (Datum, Name</w:t>
            </w:r>
            <w:r w:rsidR="00DE5F0A" w:rsidRPr="00F20189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Tester</w:t>
            </w:r>
            <w:r w:rsidR="00DE5F0A" w:rsidRPr="00F20189">
              <w:rPr>
                <w:i/>
                <w:iCs/>
              </w:rPr>
              <w:t>)</w:t>
            </w:r>
            <w:r w:rsidR="00DE5F0A" w:rsidRPr="00F20189">
              <w:rPr>
                <w:b/>
                <w:bCs/>
              </w:rPr>
              <w:t>)</w:t>
            </w:r>
          </w:p>
          <w:p w14:paraId="40CABD7C" w14:textId="77777777" w:rsidR="00DE5F0A" w:rsidRPr="00F20189" w:rsidRDefault="00DE5F0A" w:rsidP="00071867">
            <w:pPr>
              <w:rPr>
                <w:b/>
                <w:bCs/>
              </w:rPr>
            </w:pPr>
          </w:p>
          <w:p w14:paraId="605350AC" w14:textId="1A2B5F86" w:rsidR="00DE5F0A" w:rsidRPr="00F20189" w:rsidRDefault="001222EE" w:rsidP="00E81AD5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</w:t>
            </w:r>
            <w:r w:rsidR="00DE5F0A" w:rsidRPr="00A7073C">
              <w:rPr>
                <w:b/>
                <w:bCs/>
                <w:color w:val="008000"/>
              </w:rPr>
              <w:t>)</w:t>
            </w:r>
            <w:r w:rsidR="00DE5F0A" w:rsidRPr="00A7073C">
              <w:rPr>
                <w:b/>
                <w:bCs/>
                <w:color w:val="008000"/>
              </w:rPr>
              <w:tab/>
            </w:r>
            <w:r w:rsidR="00DE5F0A" w:rsidRPr="00A7073C">
              <w:rPr>
                <w:b/>
                <w:bCs/>
                <w:color w:val="008000"/>
              </w:rPr>
              <w:tab/>
              <w:t xml:space="preserve">Nein </w:t>
            </w:r>
            <w:proofErr w:type="gramStart"/>
            <w:r w:rsidR="00DE5F0A" w:rsidRPr="00A7073C">
              <w:rPr>
                <w:b/>
                <w:bCs/>
                <w:color w:val="008000"/>
              </w:rPr>
              <w:t>( )</w:t>
            </w:r>
            <w:proofErr w:type="gramEnd"/>
            <w:r w:rsidR="00DE5F0A" w:rsidRPr="00F20189">
              <w:rPr>
                <w:b/>
                <w:bCs/>
              </w:rPr>
              <w:tab/>
            </w:r>
            <w:r w:rsidR="00DE5F0A" w:rsidRPr="00F20189">
              <w:rPr>
                <w:b/>
                <w:bCs/>
              </w:rPr>
              <w:tab/>
              <w:t>Unterschrift (Datum, Name</w:t>
            </w:r>
            <w:r w:rsidR="00E81AD5">
              <w:rPr>
                <w:i/>
                <w:iCs/>
              </w:rPr>
              <w:t xml:space="preserve"> Autor</w:t>
            </w:r>
            <w:r w:rsidR="00DE5F0A" w:rsidRPr="00F20189">
              <w:rPr>
                <w:i/>
                <w:iCs/>
              </w:rPr>
              <w:t>)</w:t>
            </w:r>
          </w:p>
          <w:p w14:paraId="774AC633" w14:textId="77777777" w:rsidR="00DE5F0A" w:rsidRPr="00F20189" w:rsidRDefault="00DE5F0A" w:rsidP="00071867">
            <w:pPr>
              <w:spacing w:before="40" w:after="40"/>
              <w:rPr>
                <w:b/>
                <w:bCs/>
              </w:rPr>
            </w:pPr>
          </w:p>
          <w:p w14:paraId="0AA28C11" w14:textId="640F412B" w:rsidR="00DE5F0A" w:rsidRPr="00F20189" w:rsidRDefault="00DE5F0A" w:rsidP="001222EE">
            <w:r w:rsidRPr="00A7073C">
              <w:rPr>
                <w:b/>
                <w:bCs/>
              </w:rPr>
              <w:t>Validierung</w:t>
            </w:r>
            <w:r w:rsidRPr="00F20189"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()</w:t>
            </w:r>
            <w:r w:rsidRPr="00A7073C">
              <w:rPr>
                <w:b/>
                <w:bCs/>
                <w:color w:val="008000"/>
              </w:rPr>
              <w:tab/>
            </w:r>
            <w:r w:rsidRPr="00A7073C">
              <w:rPr>
                <w:b/>
                <w:bCs/>
                <w:color w:val="008000"/>
              </w:rPr>
              <w:tab/>
              <w:t xml:space="preserve">Nein </w:t>
            </w:r>
            <w:proofErr w:type="gramStart"/>
            <w:r w:rsidRPr="00A7073C">
              <w:rPr>
                <w:b/>
                <w:bCs/>
                <w:color w:val="008000"/>
              </w:rPr>
              <w:t>( )</w:t>
            </w:r>
            <w:proofErr w:type="gramEnd"/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(Datum, Name</w:t>
            </w:r>
            <w:r w:rsidR="00E81AD5">
              <w:rPr>
                <w:b/>
                <w:bCs/>
              </w:rPr>
              <w:t xml:space="preserve"> </w:t>
            </w:r>
            <w:r w:rsidR="00E81AD5" w:rsidRPr="00E81AD5">
              <w:rPr>
                <w:bCs/>
                <w:i/>
              </w:rPr>
              <w:t>Experte</w:t>
            </w:r>
            <w:r w:rsidRPr="00F20189">
              <w:rPr>
                <w:b/>
                <w:bCs/>
              </w:rPr>
              <w:t>)</w:t>
            </w:r>
            <w:r w:rsidR="00E81AD5">
              <w:rPr>
                <w:b/>
                <w:bCs/>
              </w:rPr>
              <w:br/>
            </w:r>
          </w:p>
        </w:tc>
      </w:tr>
    </w:tbl>
    <w:p w14:paraId="07437762" w14:textId="77777777" w:rsidR="00DE5F0A" w:rsidRDefault="00DE5F0A" w:rsidP="000A7E6B"/>
    <w:sectPr w:rsidR="00DE5F0A" w:rsidSect="00B902AC"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1927C5" w14:textId="77777777" w:rsidR="000262BF" w:rsidRDefault="000262BF">
      <w:r>
        <w:separator/>
      </w:r>
    </w:p>
  </w:endnote>
  <w:endnote w:type="continuationSeparator" w:id="0">
    <w:p w14:paraId="089B38A5" w14:textId="77777777" w:rsidR="000262BF" w:rsidRDefault="00026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34500957"/>
      <w:docPartObj>
        <w:docPartGallery w:val="Page Numbers (Bottom of Page)"/>
        <w:docPartUnique/>
      </w:docPartObj>
    </w:sdtPr>
    <w:sdtEndPr/>
    <w:sdtContent>
      <w:p w14:paraId="4E21019E" w14:textId="58F1BF7C" w:rsidR="00884362" w:rsidRDefault="00884362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6FF7E279" w14:textId="77777777" w:rsidR="00110EBF" w:rsidRPr="00993ED8" w:rsidRDefault="00110EBF" w:rsidP="0023049B">
    <w:pPr>
      <w:pStyle w:val="Fuzeile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B1C8E6" w14:textId="77777777" w:rsidR="000262BF" w:rsidRDefault="000262BF">
      <w:r>
        <w:separator/>
      </w:r>
    </w:p>
  </w:footnote>
  <w:footnote w:type="continuationSeparator" w:id="0">
    <w:p w14:paraId="134ECEDF" w14:textId="77777777" w:rsidR="000262BF" w:rsidRDefault="000262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EFAE8" w14:textId="5BD6ABB0" w:rsidR="00110EBF" w:rsidRPr="00507CF0" w:rsidRDefault="00507CF0" w:rsidP="0023049B">
    <w:pPr>
      <w:pStyle w:val="Kopfzeile"/>
      <w:tabs>
        <w:tab w:val="left" w:pos="2268"/>
      </w:tabs>
    </w:pPr>
    <w:r w:rsidRPr="00507CF0">
      <w:t>Technische Berufsschule Zürich TBZ</w:t>
    </w:r>
    <w:r>
      <w:tab/>
    </w:r>
    <w:r>
      <w:tab/>
    </w:r>
    <w:r>
      <w:tab/>
    </w:r>
    <w:r>
      <w:tab/>
    </w:r>
    <w:r>
      <w:tab/>
    </w:r>
    <w:r>
      <w:tab/>
      <w:t>Team 0</w:t>
    </w:r>
    <w:r w:rsidR="008F4DDD">
      <w:t>4</w:t>
    </w:r>
  </w:p>
  <w:p w14:paraId="23048F4F" w14:textId="44E29A1B" w:rsidR="00507CF0" w:rsidRPr="008F4DDD" w:rsidRDefault="00507CF0" w:rsidP="0023049B">
    <w:pPr>
      <w:pStyle w:val="Kopfzeile"/>
      <w:tabs>
        <w:tab w:val="left" w:pos="2268"/>
      </w:tabs>
    </w:pPr>
    <w:r w:rsidRPr="008F4DDD">
      <w:t>Modul 226b</w:t>
    </w:r>
    <w:r w:rsidRPr="008F4DDD">
      <w:tab/>
    </w:r>
    <w:r w:rsidRPr="008F4DDD">
      <w:tab/>
    </w:r>
    <w:r w:rsidRPr="008F4DDD">
      <w:tab/>
    </w:r>
    <w:r w:rsidRPr="008F4DDD">
      <w:tab/>
    </w:r>
    <w:r w:rsidRPr="008F4DDD">
      <w:tab/>
    </w:r>
    <w:r w:rsidRPr="008F4DDD">
      <w:tab/>
    </w:r>
    <w:r w:rsidRPr="008F4DDD">
      <w:tab/>
    </w:r>
    <w:r w:rsidR="008F4DDD" w:rsidRPr="008F4DDD">
      <w:t>Aziz &amp; L</w:t>
    </w:r>
    <w:r w:rsidR="008F4DDD">
      <w:t>uca</w:t>
    </w:r>
  </w:p>
  <w:p w14:paraId="7DA98B36" w14:textId="135D2082" w:rsidR="00507CF0" w:rsidRPr="008F4DDD" w:rsidRDefault="008F4DDD" w:rsidP="0023049B">
    <w:pPr>
      <w:pStyle w:val="Kopfzeile"/>
      <w:tabs>
        <w:tab w:val="left" w:pos="2268"/>
      </w:tabs>
      <w:rPr>
        <w:sz w:val="28"/>
        <w:szCs w:val="28"/>
      </w:rPr>
    </w:pPr>
    <w:proofErr w:type="spellStart"/>
    <w:r w:rsidRPr="008F4DDD">
      <w:t>Goldminer</w:t>
    </w:r>
    <w:proofErr w:type="spellEnd"/>
    <w:r w:rsidRPr="008F4DDD">
      <w:t xml:space="preserve"> Testprotokoll</w:t>
    </w:r>
    <w:r w:rsidR="00507CF0" w:rsidRPr="008F4DDD">
      <w:tab/>
    </w:r>
    <w:r w:rsidR="00507CF0" w:rsidRPr="008F4DDD">
      <w:tab/>
    </w:r>
    <w:r w:rsidR="00507CF0" w:rsidRPr="008F4DDD">
      <w:tab/>
    </w:r>
    <w:r w:rsidR="00507CF0" w:rsidRPr="008F4DDD">
      <w:tab/>
    </w:r>
    <w:r w:rsidR="00507CF0" w:rsidRPr="008F4DDD">
      <w:tab/>
    </w:r>
    <w:r w:rsidR="00507CF0" w:rsidRPr="008F4DDD">
      <w:tab/>
    </w:r>
    <w:r w:rsidR="00507CF0">
      <w:fldChar w:fldCharType="begin"/>
    </w:r>
    <w:r w:rsidR="00507CF0">
      <w:instrText xml:space="preserve"> TIME \@ "dd.MM.yyyy" </w:instrText>
    </w:r>
    <w:r w:rsidR="00507CF0">
      <w:fldChar w:fldCharType="separate"/>
    </w:r>
    <w:r w:rsidR="0026375D">
      <w:rPr>
        <w:noProof/>
      </w:rPr>
      <w:t>25.01.2021</w:t>
    </w:r>
    <w:r w:rsidR="00507CF0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A227D6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14916C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51EB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8E4E2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163EC"/>
    <w:multiLevelType w:val="multilevel"/>
    <w:tmpl w:val="1B52665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C3D40F9"/>
    <w:multiLevelType w:val="multilevel"/>
    <w:tmpl w:val="57EEAF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054B1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0"/>
  </w:num>
  <w:num w:numId="3">
    <w:abstractNumId w:val="9"/>
  </w:num>
  <w:num w:numId="4">
    <w:abstractNumId w:val="18"/>
  </w:num>
  <w:num w:numId="5">
    <w:abstractNumId w:val="18"/>
  </w:num>
  <w:num w:numId="6">
    <w:abstractNumId w:val="13"/>
  </w:num>
  <w:num w:numId="7">
    <w:abstractNumId w:val="5"/>
  </w:num>
  <w:num w:numId="8">
    <w:abstractNumId w:val="12"/>
  </w:num>
  <w:num w:numId="9">
    <w:abstractNumId w:val="10"/>
  </w:num>
  <w:num w:numId="10">
    <w:abstractNumId w:val="8"/>
  </w:num>
  <w:num w:numId="11">
    <w:abstractNumId w:val="0"/>
  </w:num>
  <w:num w:numId="12">
    <w:abstractNumId w:val="14"/>
  </w:num>
  <w:num w:numId="13">
    <w:abstractNumId w:val="7"/>
  </w:num>
  <w:num w:numId="14">
    <w:abstractNumId w:val="15"/>
  </w:num>
  <w:num w:numId="15">
    <w:abstractNumId w:val="4"/>
  </w:num>
  <w:num w:numId="16">
    <w:abstractNumId w:val="11"/>
  </w:num>
  <w:num w:numId="17">
    <w:abstractNumId w:val="2"/>
  </w:num>
  <w:num w:numId="18">
    <w:abstractNumId w:val="1"/>
  </w:num>
  <w:num w:numId="19">
    <w:abstractNumId w:val="19"/>
  </w:num>
  <w:num w:numId="20">
    <w:abstractNumId w:val="6"/>
  </w:num>
  <w:num w:numId="21">
    <w:abstractNumId w:val="17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proofState w:spelling="clean" w:grammar="clean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422"/>
    <w:rsid w:val="00024DCC"/>
    <w:rsid w:val="000262BF"/>
    <w:rsid w:val="00041AF8"/>
    <w:rsid w:val="0004783A"/>
    <w:rsid w:val="00056B93"/>
    <w:rsid w:val="000622D6"/>
    <w:rsid w:val="00071867"/>
    <w:rsid w:val="00071946"/>
    <w:rsid w:val="000A6F13"/>
    <w:rsid w:val="000A7E6B"/>
    <w:rsid w:val="000F0FC0"/>
    <w:rsid w:val="000F11A3"/>
    <w:rsid w:val="001105AD"/>
    <w:rsid w:val="00110EBF"/>
    <w:rsid w:val="00116CF5"/>
    <w:rsid w:val="001222EE"/>
    <w:rsid w:val="00126097"/>
    <w:rsid w:val="00130D47"/>
    <w:rsid w:val="00132F3E"/>
    <w:rsid w:val="00140272"/>
    <w:rsid w:val="001508D0"/>
    <w:rsid w:val="00151AB6"/>
    <w:rsid w:val="00151FA9"/>
    <w:rsid w:val="00153214"/>
    <w:rsid w:val="00161A36"/>
    <w:rsid w:val="001726E7"/>
    <w:rsid w:val="0018554E"/>
    <w:rsid w:val="00185EF3"/>
    <w:rsid w:val="00191B2E"/>
    <w:rsid w:val="00195488"/>
    <w:rsid w:val="001A1C07"/>
    <w:rsid w:val="001B632C"/>
    <w:rsid w:val="001C740A"/>
    <w:rsid w:val="00216983"/>
    <w:rsid w:val="00217F1E"/>
    <w:rsid w:val="00221304"/>
    <w:rsid w:val="00225719"/>
    <w:rsid w:val="0023049B"/>
    <w:rsid w:val="00231595"/>
    <w:rsid w:val="00233ED9"/>
    <w:rsid w:val="0023431F"/>
    <w:rsid w:val="002437AF"/>
    <w:rsid w:val="00247D2E"/>
    <w:rsid w:val="002506B9"/>
    <w:rsid w:val="0026375D"/>
    <w:rsid w:val="00266422"/>
    <w:rsid w:val="00277C4C"/>
    <w:rsid w:val="00285179"/>
    <w:rsid w:val="00291973"/>
    <w:rsid w:val="00295CF0"/>
    <w:rsid w:val="002A17D0"/>
    <w:rsid w:val="002A3E13"/>
    <w:rsid w:val="002C55B7"/>
    <w:rsid w:val="002C7A9F"/>
    <w:rsid w:val="002D0EFC"/>
    <w:rsid w:val="002E3C78"/>
    <w:rsid w:val="002F4A80"/>
    <w:rsid w:val="00300DED"/>
    <w:rsid w:val="00326ECE"/>
    <w:rsid w:val="00337E19"/>
    <w:rsid w:val="003432D2"/>
    <w:rsid w:val="003525B1"/>
    <w:rsid w:val="0035474E"/>
    <w:rsid w:val="003713D4"/>
    <w:rsid w:val="00373A96"/>
    <w:rsid w:val="00377339"/>
    <w:rsid w:val="00383C23"/>
    <w:rsid w:val="00390389"/>
    <w:rsid w:val="00393715"/>
    <w:rsid w:val="003A2DF5"/>
    <w:rsid w:val="003C175D"/>
    <w:rsid w:val="003C5C08"/>
    <w:rsid w:val="003D2A4A"/>
    <w:rsid w:val="003D4990"/>
    <w:rsid w:val="00402DAB"/>
    <w:rsid w:val="00406C4A"/>
    <w:rsid w:val="00410330"/>
    <w:rsid w:val="00445289"/>
    <w:rsid w:val="004479FE"/>
    <w:rsid w:val="00460C06"/>
    <w:rsid w:val="00460D20"/>
    <w:rsid w:val="0046419C"/>
    <w:rsid w:val="004647CA"/>
    <w:rsid w:val="00464ECE"/>
    <w:rsid w:val="004742FC"/>
    <w:rsid w:val="00484606"/>
    <w:rsid w:val="00487F4C"/>
    <w:rsid w:val="00496436"/>
    <w:rsid w:val="004A31E8"/>
    <w:rsid w:val="004B5C00"/>
    <w:rsid w:val="004C1ECF"/>
    <w:rsid w:val="004D43BB"/>
    <w:rsid w:val="004E57A9"/>
    <w:rsid w:val="00502A8A"/>
    <w:rsid w:val="00507CF0"/>
    <w:rsid w:val="005168FD"/>
    <w:rsid w:val="0053004C"/>
    <w:rsid w:val="00540174"/>
    <w:rsid w:val="005404F4"/>
    <w:rsid w:val="00543F17"/>
    <w:rsid w:val="005820D8"/>
    <w:rsid w:val="005A3F2E"/>
    <w:rsid w:val="005C2076"/>
    <w:rsid w:val="005C5878"/>
    <w:rsid w:val="005D237B"/>
    <w:rsid w:val="005D3D7A"/>
    <w:rsid w:val="005D768A"/>
    <w:rsid w:val="005E28A1"/>
    <w:rsid w:val="005E3BFD"/>
    <w:rsid w:val="005F76E4"/>
    <w:rsid w:val="00603D0D"/>
    <w:rsid w:val="00606718"/>
    <w:rsid w:val="00611041"/>
    <w:rsid w:val="00650BA3"/>
    <w:rsid w:val="00661B97"/>
    <w:rsid w:val="0066468C"/>
    <w:rsid w:val="0068326B"/>
    <w:rsid w:val="00685BB9"/>
    <w:rsid w:val="006936A7"/>
    <w:rsid w:val="006A36ED"/>
    <w:rsid w:val="006A4A72"/>
    <w:rsid w:val="006B7E9D"/>
    <w:rsid w:val="006C28A5"/>
    <w:rsid w:val="006C2A53"/>
    <w:rsid w:val="006D178C"/>
    <w:rsid w:val="006D30BA"/>
    <w:rsid w:val="006D4D46"/>
    <w:rsid w:val="006E14BA"/>
    <w:rsid w:val="006F3EE7"/>
    <w:rsid w:val="006F42B1"/>
    <w:rsid w:val="006F6222"/>
    <w:rsid w:val="007276AC"/>
    <w:rsid w:val="00743ACC"/>
    <w:rsid w:val="007747CB"/>
    <w:rsid w:val="00785541"/>
    <w:rsid w:val="00793BCF"/>
    <w:rsid w:val="00794B33"/>
    <w:rsid w:val="007A5B7F"/>
    <w:rsid w:val="007B6FC0"/>
    <w:rsid w:val="008010BF"/>
    <w:rsid w:val="00802FDD"/>
    <w:rsid w:val="008052A2"/>
    <w:rsid w:val="0081106B"/>
    <w:rsid w:val="00820443"/>
    <w:rsid w:val="00825508"/>
    <w:rsid w:val="00861849"/>
    <w:rsid w:val="00870E4E"/>
    <w:rsid w:val="008733A0"/>
    <w:rsid w:val="00877AA6"/>
    <w:rsid w:val="00881647"/>
    <w:rsid w:val="00884362"/>
    <w:rsid w:val="00884F50"/>
    <w:rsid w:val="00887237"/>
    <w:rsid w:val="00890CFB"/>
    <w:rsid w:val="008A1A5C"/>
    <w:rsid w:val="008A5379"/>
    <w:rsid w:val="008C1342"/>
    <w:rsid w:val="008C7A3C"/>
    <w:rsid w:val="008D5E55"/>
    <w:rsid w:val="008E12EC"/>
    <w:rsid w:val="008E5A27"/>
    <w:rsid w:val="008F4DDD"/>
    <w:rsid w:val="00903B0A"/>
    <w:rsid w:val="009107B6"/>
    <w:rsid w:val="00912EC7"/>
    <w:rsid w:val="00930E85"/>
    <w:rsid w:val="009314B8"/>
    <w:rsid w:val="00950C07"/>
    <w:rsid w:val="00966727"/>
    <w:rsid w:val="00974BB5"/>
    <w:rsid w:val="009753C3"/>
    <w:rsid w:val="00976C8C"/>
    <w:rsid w:val="0099382D"/>
    <w:rsid w:val="00993ED8"/>
    <w:rsid w:val="009A25DE"/>
    <w:rsid w:val="009A6932"/>
    <w:rsid w:val="009B4DF6"/>
    <w:rsid w:val="009B5843"/>
    <w:rsid w:val="009D4AA2"/>
    <w:rsid w:val="00A01502"/>
    <w:rsid w:val="00A04E1D"/>
    <w:rsid w:val="00A17146"/>
    <w:rsid w:val="00A23B89"/>
    <w:rsid w:val="00A3621A"/>
    <w:rsid w:val="00A44D45"/>
    <w:rsid w:val="00A4718B"/>
    <w:rsid w:val="00A61488"/>
    <w:rsid w:val="00A66480"/>
    <w:rsid w:val="00A7073C"/>
    <w:rsid w:val="00A7265E"/>
    <w:rsid w:val="00A76B2F"/>
    <w:rsid w:val="00A856F6"/>
    <w:rsid w:val="00A94299"/>
    <w:rsid w:val="00A96D01"/>
    <w:rsid w:val="00A96F65"/>
    <w:rsid w:val="00A97A53"/>
    <w:rsid w:val="00AD1DE5"/>
    <w:rsid w:val="00AD3172"/>
    <w:rsid w:val="00AE4775"/>
    <w:rsid w:val="00AE4DED"/>
    <w:rsid w:val="00AE758A"/>
    <w:rsid w:val="00AF2E40"/>
    <w:rsid w:val="00B04E64"/>
    <w:rsid w:val="00B0561D"/>
    <w:rsid w:val="00B05B16"/>
    <w:rsid w:val="00B16DA3"/>
    <w:rsid w:val="00B2181B"/>
    <w:rsid w:val="00B35160"/>
    <w:rsid w:val="00B902AC"/>
    <w:rsid w:val="00BA18D2"/>
    <w:rsid w:val="00BA25D9"/>
    <w:rsid w:val="00BB3D51"/>
    <w:rsid w:val="00BD0F71"/>
    <w:rsid w:val="00BD3661"/>
    <w:rsid w:val="00BD6493"/>
    <w:rsid w:val="00BE4B91"/>
    <w:rsid w:val="00BE61F9"/>
    <w:rsid w:val="00BF313E"/>
    <w:rsid w:val="00C04851"/>
    <w:rsid w:val="00C065C2"/>
    <w:rsid w:val="00C06AF3"/>
    <w:rsid w:val="00C10245"/>
    <w:rsid w:val="00C14D20"/>
    <w:rsid w:val="00C40362"/>
    <w:rsid w:val="00C41A1E"/>
    <w:rsid w:val="00C55324"/>
    <w:rsid w:val="00C5754B"/>
    <w:rsid w:val="00C8064D"/>
    <w:rsid w:val="00C847E0"/>
    <w:rsid w:val="00C87068"/>
    <w:rsid w:val="00C93114"/>
    <w:rsid w:val="00CA11E0"/>
    <w:rsid w:val="00CA3283"/>
    <w:rsid w:val="00CA401E"/>
    <w:rsid w:val="00CA7765"/>
    <w:rsid w:val="00CC3B72"/>
    <w:rsid w:val="00CD0832"/>
    <w:rsid w:val="00CD4305"/>
    <w:rsid w:val="00D0411A"/>
    <w:rsid w:val="00D131FD"/>
    <w:rsid w:val="00D204E4"/>
    <w:rsid w:val="00D20543"/>
    <w:rsid w:val="00D25779"/>
    <w:rsid w:val="00D30E3A"/>
    <w:rsid w:val="00D34801"/>
    <w:rsid w:val="00D454EF"/>
    <w:rsid w:val="00D45805"/>
    <w:rsid w:val="00D6492F"/>
    <w:rsid w:val="00D706F5"/>
    <w:rsid w:val="00D76466"/>
    <w:rsid w:val="00D923FB"/>
    <w:rsid w:val="00DA26CC"/>
    <w:rsid w:val="00DB66EC"/>
    <w:rsid w:val="00DD11A1"/>
    <w:rsid w:val="00DE29AF"/>
    <w:rsid w:val="00DE5F0A"/>
    <w:rsid w:val="00DF6003"/>
    <w:rsid w:val="00DF7B00"/>
    <w:rsid w:val="00E06091"/>
    <w:rsid w:val="00E1258D"/>
    <w:rsid w:val="00E139A2"/>
    <w:rsid w:val="00E2076E"/>
    <w:rsid w:val="00E37630"/>
    <w:rsid w:val="00E41C19"/>
    <w:rsid w:val="00E46B65"/>
    <w:rsid w:val="00E46C3D"/>
    <w:rsid w:val="00E5410A"/>
    <w:rsid w:val="00E551C9"/>
    <w:rsid w:val="00E62A54"/>
    <w:rsid w:val="00E62D70"/>
    <w:rsid w:val="00E67C56"/>
    <w:rsid w:val="00E72639"/>
    <w:rsid w:val="00E81AD5"/>
    <w:rsid w:val="00EB6507"/>
    <w:rsid w:val="00EB7D5A"/>
    <w:rsid w:val="00EC0EDF"/>
    <w:rsid w:val="00ED2CA4"/>
    <w:rsid w:val="00EE0E08"/>
    <w:rsid w:val="00EE3208"/>
    <w:rsid w:val="00EE5F6D"/>
    <w:rsid w:val="00EF12F6"/>
    <w:rsid w:val="00EF6CA3"/>
    <w:rsid w:val="00F1083A"/>
    <w:rsid w:val="00F162B5"/>
    <w:rsid w:val="00F26827"/>
    <w:rsid w:val="00F30286"/>
    <w:rsid w:val="00F36A08"/>
    <w:rsid w:val="00F419EC"/>
    <w:rsid w:val="00F5764E"/>
    <w:rsid w:val="00F75655"/>
    <w:rsid w:val="00F941AE"/>
    <w:rsid w:val="00FA4B77"/>
    <w:rsid w:val="00FB052F"/>
    <w:rsid w:val="00FB3DC9"/>
    <w:rsid w:val="00FB4A22"/>
    <w:rsid w:val="00FB6C0D"/>
    <w:rsid w:val="00FC1AD8"/>
    <w:rsid w:val="00FC26F1"/>
    <w:rsid w:val="00FC40F4"/>
    <w:rsid w:val="00FC6042"/>
    <w:rsid w:val="00FD5180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4:docId w14:val="6C3C3D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autoRedefine/>
    <w:qFormat/>
    <w:rsid w:val="00DE5F0A"/>
    <w:pPr>
      <w:keepNext/>
      <w:numPr>
        <w:numId w:val="22"/>
      </w:numPr>
      <w:tabs>
        <w:tab w:val="num" w:pos="284"/>
      </w:tabs>
      <w:autoSpaceDE w:val="0"/>
      <w:autoSpaceDN w:val="0"/>
      <w:adjustRightInd w:val="0"/>
      <w:spacing w:before="120"/>
      <w:ind w:left="1134" w:hanging="1134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qFormat/>
    <w:rsid w:val="002844A4"/>
    <w:pPr>
      <w:keepNext/>
      <w:numPr>
        <w:ilvl w:val="1"/>
        <w:numId w:val="22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22"/>
      </w:numPr>
      <w:outlineLvl w:val="2"/>
    </w:p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22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E5F0A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E5F0A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E5F0A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E5F0A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E5F0A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link w:val="FuzeileZchn"/>
    <w:uiPriority w:val="99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E5F0A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E5F0A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E5F0A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E5F0A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E5F0A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customStyle="1" w:styleId="FuzeileZchn">
    <w:name w:val="Fußzeile Zchn"/>
    <w:basedOn w:val="Absatz-Standardschriftart"/>
    <w:link w:val="Fuzeile"/>
    <w:uiPriority w:val="99"/>
    <w:rsid w:val="00884362"/>
    <w:rPr>
      <w:rFonts w:ascii="Arial" w:hAnsi="Arial"/>
      <w:sz w:val="24"/>
      <w:szCs w:val="24"/>
      <w:lang w:val="de-CH"/>
    </w:rPr>
  </w:style>
  <w:style w:type="table" w:styleId="EinfacheTabelle2">
    <w:name w:val="Plain Table 2"/>
    <w:basedOn w:val="NormaleTabelle"/>
    <w:uiPriority w:val="42"/>
    <w:rsid w:val="00185EF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0</TotalTime>
  <Pages>8</Pages>
  <Words>644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creator>ugo.merk.i-ch</dc:creator>
  <cp:lastModifiedBy>Ozbek Aziz</cp:lastModifiedBy>
  <cp:revision>46</cp:revision>
  <cp:lastPrinted>2009-09-07T09:23:00Z</cp:lastPrinted>
  <dcterms:created xsi:type="dcterms:W3CDTF">2013-07-04T09:45:00Z</dcterms:created>
  <dcterms:modified xsi:type="dcterms:W3CDTF">2021-01-25T20:48:00Z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</Properties>
</file>